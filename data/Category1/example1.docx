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D6F9E" w14:textId="4658A857" w:rsidR="00945E57" w:rsidRDefault="000B6912" w:rsidP="000B6912">
      <w:pPr>
        <w:pStyle w:val="20"/>
        <w:ind w:right="210"/>
      </w:pPr>
      <w:r>
        <w:rPr>
          <w:rFonts w:hint="eastAsia"/>
        </w:rPr>
        <w:t>見出し</w:t>
      </w:r>
      <w:r>
        <w:rPr>
          <w:rFonts w:hint="eastAsia"/>
        </w:rPr>
        <w:t>1</w:t>
      </w:r>
    </w:p>
    <w:p w14:paraId="5173F640" w14:textId="0C46C943" w:rsidR="000B6912" w:rsidRDefault="000B6912" w:rsidP="000B6912">
      <w:pPr>
        <w:pStyle w:val="1"/>
      </w:pPr>
      <w:r>
        <w:rPr>
          <w:rFonts w:hint="eastAsia"/>
        </w:rPr>
        <w:t>見出し2</w:t>
      </w:r>
    </w:p>
    <w:p w14:paraId="2EA6A6E9" w14:textId="2045D47C" w:rsidR="000B6912" w:rsidRDefault="000B6912" w:rsidP="000B6912">
      <w:pPr>
        <w:pStyle w:val="21"/>
      </w:pPr>
      <w:r>
        <w:rPr>
          <w:rFonts w:hint="eastAsia"/>
        </w:rPr>
        <w:t>見出し</w:t>
      </w:r>
      <w:r>
        <w:rPr>
          <w:rFonts w:hint="eastAsia"/>
        </w:rPr>
        <w:t>3</w:t>
      </w:r>
    </w:p>
    <w:p w14:paraId="6012CC28" w14:textId="6A7F7F58" w:rsidR="000B6912" w:rsidRDefault="000B6912" w:rsidP="000B6912">
      <w:pPr>
        <w:pStyle w:val="a0"/>
      </w:pPr>
      <w:r>
        <w:rPr>
          <w:rFonts w:hint="eastAsia"/>
        </w:rPr>
        <w:t>本文レベル</w:t>
      </w:r>
      <w:r>
        <w:rPr>
          <w:rFonts w:hint="eastAsia"/>
        </w:rPr>
        <w:t>1</w:t>
      </w:r>
    </w:p>
    <w:p w14:paraId="522243DE" w14:textId="59B00E30" w:rsidR="000B6912" w:rsidRDefault="000B6912" w:rsidP="000B6912">
      <w:pPr>
        <w:pStyle w:val="4O"/>
      </w:pPr>
      <w:r>
        <w:rPr>
          <w:rFonts w:hint="eastAsia"/>
        </w:rPr>
        <w:t>本文レベル2</w:t>
      </w:r>
    </w:p>
    <w:p w14:paraId="42C91002" w14:textId="16C8FC63" w:rsidR="000B6912" w:rsidRDefault="000B6912" w:rsidP="000B6912">
      <w:pPr>
        <w:pStyle w:val="5"/>
      </w:pPr>
      <w:r>
        <w:rPr>
          <w:rFonts w:hint="eastAsia"/>
        </w:rPr>
        <w:t>本文レベル3</w:t>
      </w:r>
    </w:p>
    <w:p w14:paraId="3B9B64BA" w14:textId="45607BA1" w:rsidR="000B6912" w:rsidRDefault="000B6912" w:rsidP="000B6912">
      <w:pPr>
        <w:pStyle w:val="5"/>
      </w:pPr>
      <w:r w:rsidRPr="000B6912">
        <w:rPr>
          <w:rFonts w:hint="eastAsia"/>
        </w:rPr>
        <w:t>本文レベル</w:t>
      </w:r>
      <w:r w:rsidRPr="000B6912">
        <w:t>3</w:t>
      </w:r>
      <w:r w:rsidRPr="000B6912">
        <w:rPr>
          <w:rFonts w:hint="eastAsia"/>
          <w:b/>
          <w:bCs/>
        </w:rPr>
        <w:t>本文レベル</w:t>
      </w:r>
      <w:r w:rsidRPr="000B6912">
        <w:rPr>
          <w:b/>
          <w:bCs/>
        </w:rPr>
        <w:t>3</w:t>
      </w:r>
      <w:r w:rsidRPr="000B6912">
        <w:rPr>
          <w:rFonts w:hint="eastAsia"/>
          <w:color w:val="E97132" w:themeColor="accent2"/>
        </w:rPr>
        <w:t>本文レベル</w:t>
      </w:r>
      <w:r w:rsidRPr="000B6912">
        <w:rPr>
          <w:color w:val="E97132" w:themeColor="accent2"/>
        </w:rPr>
        <w:t>3</w:t>
      </w:r>
      <w:r w:rsidRPr="000B6912">
        <w:rPr>
          <w:rFonts w:hint="eastAsia"/>
          <w:b/>
          <w:bCs/>
          <w:color w:val="E97132" w:themeColor="accent2"/>
        </w:rPr>
        <w:t>本文レベル</w:t>
      </w:r>
      <w:r w:rsidRPr="000B6912">
        <w:rPr>
          <w:b/>
          <w:bCs/>
          <w:color w:val="E97132" w:themeColor="accent2"/>
        </w:rPr>
        <w:t>3</w:t>
      </w:r>
      <w:r w:rsidRPr="000B6912">
        <w:rPr>
          <w:rFonts w:hint="eastAsia"/>
        </w:rPr>
        <w:t>本文レベル</w:t>
      </w:r>
      <w:r w:rsidRPr="000B6912">
        <w:t>3</w:t>
      </w:r>
      <w:r w:rsidRPr="000B6912">
        <w:rPr>
          <w:rFonts w:hint="eastAsia"/>
        </w:rPr>
        <w:t>本文レベル</w:t>
      </w:r>
      <w:r w:rsidRPr="000B6912">
        <w:t>3</w:t>
      </w:r>
    </w:p>
    <w:p w14:paraId="1D93AC7D" w14:textId="77777777" w:rsidR="000B6912" w:rsidRDefault="000B6912" w:rsidP="000B6912">
      <w:pPr>
        <w:pStyle w:val="4O"/>
      </w:pPr>
      <w:r>
        <w:rPr>
          <w:rFonts w:hint="eastAsia"/>
        </w:rPr>
        <w:t>本文レベル2</w:t>
      </w:r>
    </w:p>
    <w:p w14:paraId="2C2ED2AD" w14:textId="77777777" w:rsidR="000B6912" w:rsidRDefault="000B6912" w:rsidP="000B6912">
      <w:pPr>
        <w:pStyle w:val="a0"/>
      </w:pPr>
      <w:r>
        <w:rPr>
          <w:rFonts w:hint="eastAsia"/>
        </w:rPr>
        <w:t>本文レベル</w:t>
      </w:r>
      <w:r>
        <w:rPr>
          <w:rFonts w:hint="eastAsia"/>
        </w:rPr>
        <w:t>1</w:t>
      </w:r>
    </w:p>
    <w:p w14:paraId="1B550959" w14:textId="77777777" w:rsidR="000B6912" w:rsidRDefault="000B6912" w:rsidP="000B6912">
      <w:pPr>
        <w:pStyle w:val="a0"/>
      </w:pPr>
      <w:r>
        <w:rPr>
          <w:rFonts w:hint="eastAsia"/>
        </w:rPr>
        <w:t>本文レベル</w:t>
      </w:r>
      <w:r>
        <w:rPr>
          <w:rFonts w:hint="eastAsia"/>
        </w:rPr>
        <w:t>1</w:t>
      </w:r>
    </w:p>
    <w:p w14:paraId="0B8270A1" w14:textId="279D62D0" w:rsidR="000B6912" w:rsidRDefault="000B6912" w:rsidP="000B6912">
      <w:pPr>
        <w:pStyle w:val="4O"/>
      </w:pPr>
      <w:r>
        <w:rPr>
          <w:rFonts w:hint="eastAsia"/>
        </w:rPr>
        <w:t>本文レベル</w:t>
      </w:r>
      <w:r>
        <w:rPr>
          <w:rFonts w:hint="eastAsia"/>
        </w:rPr>
        <w:t>2</w:t>
      </w:r>
    </w:p>
    <w:sectPr w:rsidR="000B69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357EC" w14:textId="77777777" w:rsidR="003B02DD" w:rsidRDefault="003B02DD" w:rsidP="002431BE">
      <w:r>
        <w:separator/>
      </w:r>
    </w:p>
  </w:endnote>
  <w:endnote w:type="continuationSeparator" w:id="0">
    <w:p w14:paraId="63004113" w14:textId="77777777" w:rsidR="003B02DD" w:rsidRDefault="003B02DD" w:rsidP="002431BE">
      <w:r>
        <w:continuationSeparator/>
      </w:r>
    </w:p>
  </w:endnote>
  <w:endnote w:type="continuationNotice" w:id="1">
    <w:p w14:paraId="33B4816E" w14:textId="77777777" w:rsidR="003B02DD" w:rsidRDefault="003B02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Z UDPゴシック">
    <w:altName w:val="Yu Gothic"/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ゴシック">
    <w:altName w:val="BIZ UDGothic"/>
    <w:panose1 w:val="020B0400000000000000"/>
    <w:charset w:val="80"/>
    <w:family w:val="modern"/>
    <w:pitch w:val="fixed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8520C" w14:textId="77777777" w:rsidR="003B02DD" w:rsidRDefault="003B02DD" w:rsidP="002431BE">
      <w:r>
        <w:separator/>
      </w:r>
    </w:p>
  </w:footnote>
  <w:footnote w:type="continuationSeparator" w:id="0">
    <w:p w14:paraId="0FEEFEF6" w14:textId="77777777" w:rsidR="003B02DD" w:rsidRDefault="003B02DD" w:rsidP="002431BE">
      <w:r>
        <w:continuationSeparator/>
      </w:r>
    </w:p>
  </w:footnote>
  <w:footnote w:type="continuationNotice" w:id="1">
    <w:p w14:paraId="4C837C1B" w14:textId="77777777" w:rsidR="003B02DD" w:rsidRDefault="003B02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1A89"/>
    <w:multiLevelType w:val="multilevel"/>
    <w:tmpl w:val="4A68EE72"/>
    <w:styleLink w:val="2"/>
    <w:lvl w:ilvl="0">
      <w:start w:val="1"/>
      <w:numFmt w:val="decimal"/>
      <w:lvlText w:val="%1."/>
      <w:lvlJc w:val="left"/>
      <w:pPr>
        <w:ind w:left="754" w:hanging="414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1038" w:hanging="414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322" w:hanging="414"/>
      </w:pPr>
      <w:rPr>
        <w:rFonts w:hint="eastAsia"/>
        <w:sz w:val="20"/>
      </w:rPr>
    </w:lvl>
    <w:lvl w:ilvl="3">
      <w:start w:val="1"/>
      <w:numFmt w:val="bullet"/>
      <w:lvlText w:val=""/>
      <w:lvlJc w:val="left"/>
      <w:pPr>
        <w:ind w:left="1606" w:hanging="414"/>
      </w:pPr>
      <w:rPr>
        <w:rFonts w:ascii="Wingdings" w:hAnsi="Wingdings" w:hint="default"/>
        <w:sz w:val="20"/>
      </w:rPr>
    </w:lvl>
    <w:lvl w:ilvl="4">
      <w:start w:val="1"/>
      <w:numFmt w:val="bullet"/>
      <w:lvlText w:val=""/>
      <w:lvlJc w:val="left"/>
      <w:pPr>
        <w:ind w:left="1888" w:hanging="412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2174" w:hanging="41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58" w:hanging="414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2742" w:hanging="414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026" w:hanging="414"/>
      </w:pPr>
      <w:rPr>
        <w:rFonts w:hint="eastAsia"/>
      </w:rPr>
    </w:lvl>
  </w:abstractNum>
  <w:abstractNum w:abstractNumId="1" w15:restartNumberingAfterBreak="0">
    <w:nsid w:val="132A5BDD"/>
    <w:multiLevelType w:val="multilevel"/>
    <w:tmpl w:val="E4D8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82A99"/>
    <w:multiLevelType w:val="hybridMultilevel"/>
    <w:tmpl w:val="5C189D54"/>
    <w:lvl w:ilvl="0" w:tplc="C9BA78B2">
      <w:start w:val="1"/>
      <w:numFmt w:val="upperRoman"/>
      <w:pStyle w:val="20"/>
      <w:lvlText w:val="  %1"/>
      <w:lvlJc w:val="left"/>
      <w:pPr>
        <w:ind w:left="483" w:hanging="483"/>
      </w:pPr>
      <w:rPr>
        <w:rFonts w:eastAsia="BIZ UDPゴシック" w:hint="eastAsia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74" w:hanging="440"/>
      </w:pPr>
    </w:lvl>
    <w:lvl w:ilvl="2" w:tplc="04090011" w:tentative="1">
      <w:start w:val="1"/>
      <w:numFmt w:val="decimalEnclosedCircle"/>
      <w:lvlText w:val="%3"/>
      <w:lvlJc w:val="left"/>
      <w:pPr>
        <w:ind w:left="1314" w:hanging="440"/>
      </w:pPr>
    </w:lvl>
    <w:lvl w:ilvl="3" w:tplc="0409000F" w:tentative="1">
      <w:start w:val="1"/>
      <w:numFmt w:val="decimal"/>
      <w:lvlText w:val="%4."/>
      <w:lvlJc w:val="left"/>
      <w:pPr>
        <w:ind w:left="1754" w:hanging="440"/>
      </w:pPr>
    </w:lvl>
    <w:lvl w:ilvl="4" w:tplc="04090017" w:tentative="1">
      <w:start w:val="1"/>
      <w:numFmt w:val="aiueoFullWidth"/>
      <w:lvlText w:val="(%5)"/>
      <w:lvlJc w:val="left"/>
      <w:pPr>
        <w:ind w:left="2194" w:hanging="440"/>
      </w:pPr>
    </w:lvl>
    <w:lvl w:ilvl="5" w:tplc="04090011" w:tentative="1">
      <w:start w:val="1"/>
      <w:numFmt w:val="decimalEnclosedCircle"/>
      <w:lvlText w:val="%6"/>
      <w:lvlJc w:val="left"/>
      <w:pPr>
        <w:ind w:left="2634" w:hanging="440"/>
      </w:pPr>
    </w:lvl>
    <w:lvl w:ilvl="6" w:tplc="0409000F" w:tentative="1">
      <w:start w:val="1"/>
      <w:numFmt w:val="decimal"/>
      <w:lvlText w:val="%7."/>
      <w:lvlJc w:val="left"/>
      <w:pPr>
        <w:ind w:left="3074" w:hanging="440"/>
      </w:pPr>
    </w:lvl>
    <w:lvl w:ilvl="7" w:tplc="04090017" w:tentative="1">
      <w:start w:val="1"/>
      <w:numFmt w:val="aiueoFullWidth"/>
      <w:lvlText w:val="(%8)"/>
      <w:lvlJc w:val="left"/>
      <w:pPr>
        <w:ind w:left="3514" w:hanging="440"/>
      </w:pPr>
    </w:lvl>
    <w:lvl w:ilvl="8" w:tplc="04090011" w:tentative="1">
      <w:start w:val="1"/>
      <w:numFmt w:val="decimalEnclosedCircle"/>
      <w:lvlText w:val="%9"/>
      <w:lvlJc w:val="left"/>
      <w:pPr>
        <w:ind w:left="3954" w:hanging="440"/>
      </w:pPr>
    </w:lvl>
  </w:abstractNum>
  <w:abstractNum w:abstractNumId="3" w15:restartNumberingAfterBreak="0">
    <w:nsid w:val="1BE43161"/>
    <w:multiLevelType w:val="multilevel"/>
    <w:tmpl w:val="96CA5F38"/>
    <w:lvl w:ilvl="0">
      <w:start w:val="1"/>
      <w:numFmt w:val="decimal"/>
      <w:lvlText w:val="%1."/>
      <w:lvlJc w:val="left"/>
      <w:pPr>
        <w:ind w:left="470" w:hanging="440"/>
      </w:pPr>
    </w:lvl>
    <w:lvl w:ilvl="1">
      <w:start w:val="1"/>
      <w:numFmt w:val="decimalEnclosedCircle"/>
      <w:lvlText w:val="%2"/>
      <w:lvlJc w:val="left"/>
      <w:pPr>
        <w:ind w:left="724" w:hanging="440"/>
      </w:pPr>
    </w:lvl>
    <w:lvl w:ilvl="2">
      <w:start w:val="1"/>
      <w:numFmt w:val="bullet"/>
      <w:lvlText w:val=""/>
      <w:lvlJc w:val="left"/>
      <w:pPr>
        <w:ind w:left="284" w:firstLine="396"/>
      </w:pPr>
      <w:rPr>
        <w:rFonts w:ascii="Wingdings" w:hAnsi="Wingdings" w:hint="default"/>
        <w:sz w:val="20"/>
      </w:rPr>
    </w:lvl>
    <w:lvl w:ilvl="3">
      <w:start w:val="1"/>
      <w:numFmt w:val="bullet"/>
      <w:lvlText w:val=""/>
      <w:lvlJc w:val="left"/>
      <w:pPr>
        <w:ind w:left="284" w:firstLine="623"/>
      </w:pPr>
      <w:rPr>
        <w:rFonts w:ascii="Wingdings" w:hAnsi="Wingdings" w:hint="default"/>
        <w:sz w:val="20"/>
      </w:rPr>
    </w:lvl>
    <w:lvl w:ilvl="4">
      <w:start w:val="1"/>
      <w:numFmt w:val="aiueoFullWidth"/>
      <w:lvlText w:val="(%5)"/>
      <w:lvlJc w:val="left"/>
      <w:pPr>
        <w:ind w:left="2230" w:hanging="440"/>
      </w:pPr>
    </w:lvl>
    <w:lvl w:ilvl="5">
      <w:start w:val="1"/>
      <w:numFmt w:val="decimalEnclosedCircle"/>
      <w:lvlText w:val="%6"/>
      <w:lvlJc w:val="left"/>
      <w:pPr>
        <w:ind w:left="2670" w:hanging="440"/>
      </w:pPr>
    </w:lvl>
    <w:lvl w:ilvl="6">
      <w:start w:val="1"/>
      <w:numFmt w:val="decimal"/>
      <w:lvlText w:val="%7."/>
      <w:lvlJc w:val="left"/>
      <w:pPr>
        <w:ind w:left="3110" w:hanging="440"/>
      </w:pPr>
    </w:lvl>
    <w:lvl w:ilvl="7">
      <w:start w:val="1"/>
      <w:numFmt w:val="aiueoFullWidth"/>
      <w:lvlText w:val="(%8)"/>
      <w:lvlJc w:val="left"/>
      <w:pPr>
        <w:ind w:left="3550" w:hanging="440"/>
      </w:pPr>
    </w:lvl>
    <w:lvl w:ilvl="8">
      <w:start w:val="1"/>
      <w:numFmt w:val="decimalEnclosedCircle"/>
      <w:lvlText w:val="%9"/>
      <w:lvlJc w:val="left"/>
      <w:pPr>
        <w:ind w:left="3990" w:hanging="440"/>
      </w:pPr>
    </w:lvl>
  </w:abstractNum>
  <w:abstractNum w:abstractNumId="4" w15:restartNumberingAfterBreak="0">
    <w:nsid w:val="272C01BE"/>
    <w:multiLevelType w:val="multilevel"/>
    <w:tmpl w:val="691A6EA2"/>
    <w:lvl w:ilvl="0">
      <w:start w:val="1"/>
      <w:numFmt w:val="decimal"/>
      <w:lvlText w:val=" 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681" w:hanging="397"/>
      </w:pPr>
      <w:rPr>
        <w:rFonts w:hint="eastAsia"/>
      </w:rPr>
    </w:lvl>
    <w:lvl w:ilvl="2">
      <w:start w:val="1"/>
      <w:numFmt w:val="decimalEnclosedCircle"/>
      <w:suff w:val="space"/>
      <w:lvlText w:val="%3"/>
      <w:lvlJc w:val="left"/>
      <w:pPr>
        <w:ind w:left="811" w:hanging="243"/>
      </w:pPr>
    </w:lvl>
    <w:lvl w:ilvl="3">
      <w:start w:val="1"/>
      <w:numFmt w:val="bullet"/>
      <w:lvlText w:val=""/>
      <w:lvlJc w:val="left"/>
      <w:pPr>
        <w:ind w:left="2069" w:hanging="226"/>
      </w:pPr>
      <w:rPr>
        <w:rFonts w:ascii="Wingdings" w:hAnsi="Wingdings" w:hint="default"/>
        <w:sz w:val="20"/>
      </w:rPr>
    </w:lvl>
    <w:lvl w:ilvl="4">
      <w:start w:val="1"/>
      <w:numFmt w:val="bullet"/>
      <w:lvlText w:val=""/>
      <w:lvlJc w:val="left"/>
      <w:pPr>
        <w:ind w:left="1361" w:hanging="225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17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101" w:hanging="397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2385" w:hanging="397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2669" w:hanging="397"/>
      </w:pPr>
      <w:rPr>
        <w:rFonts w:hint="eastAsia"/>
      </w:rPr>
    </w:lvl>
  </w:abstractNum>
  <w:abstractNum w:abstractNumId="5" w15:restartNumberingAfterBreak="0">
    <w:nsid w:val="3CE43D38"/>
    <w:multiLevelType w:val="multilevel"/>
    <w:tmpl w:val="4A68EE72"/>
    <w:lvl w:ilvl="0">
      <w:start w:val="1"/>
      <w:numFmt w:val="decimal"/>
      <w:lvlText w:val="%1."/>
      <w:lvlJc w:val="left"/>
      <w:pPr>
        <w:ind w:left="754" w:hanging="414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1038" w:hanging="414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322" w:hanging="414"/>
      </w:pPr>
      <w:rPr>
        <w:rFonts w:hint="eastAsia"/>
        <w:sz w:val="20"/>
      </w:rPr>
    </w:lvl>
    <w:lvl w:ilvl="3">
      <w:start w:val="1"/>
      <w:numFmt w:val="bullet"/>
      <w:lvlText w:val=""/>
      <w:lvlJc w:val="left"/>
      <w:pPr>
        <w:ind w:left="1606" w:hanging="414"/>
      </w:pPr>
      <w:rPr>
        <w:rFonts w:ascii="Wingdings" w:hAnsi="Wingdings" w:hint="default"/>
        <w:sz w:val="20"/>
      </w:rPr>
    </w:lvl>
    <w:lvl w:ilvl="4">
      <w:start w:val="1"/>
      <w:numFmt w:val="bullet"/>
      <w:lvlText w:val=""/>
      <w:lvlJc w:val="left"/>
      <w:pPr>
        <w:ind w:left="1888" w:hanging="412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2174" w:hanging="41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58" w:hanging="414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2742" w:hanging="414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026" w:hanging="414"/>
      </w:pPr>
      <w:rPr>
        <w:rFonts w:hint="eastAsia"/>
      </w:rPr>
    </w:lvl>
  </w:abstractNum>
  <w:abstractNum w:abstractNumId="6" w15:restartNumberingAfterBreak="0">
    <w:nsid w:val="3F8875FA"/>
    <w:multiLevelType w:val="multilevel"/>
    <w:tmpl w:val="4A68EE72"/>
    <w:numStyleLink w:val="2"/>
  </w:abstractNum>
  <w:abstractNum w:abstractNumId="7" w15:restartNumberingAfterBreak="0">
    <w:nsid w:val="47D450DE"/>
    <w:multiLevelType w:val="multilevel"/>
    <w:tmpl w:val="691A6EA2"/>
    <w:lvl w:ilvl="0">
      <w:start w:val="1"/>
      <w:numFmt w:val="decimal"/>
      <w:lvlText w:val=" 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681" w:hanging="397"/>
      </w:pPr>
      <w:rPr>
        <w:rFonts w:hint="eastAsia"/>
      </w:rPr>
    </w:lvl>
    <w:lvl w:ilvl="2">
      <w:start w:val="1"/>
      <w:numFmt w:val="decimalEnclosedCircle"/>
      <w:suff w:val="space"/>
      <w:lvlText w:val="%3"/>
      <w:lvlJc w:val="left"/>
      <w:pPr>
        <w:ind w:left="811" w:hanging="243"/>
      </w:pPr>
    </w:lvl>
    <w:lvl w:ilvl="3">
      <w:start w:val="1"/>
      <w:numFmt w:val="bullet"/>
      <w:lvlText w:val=""/>
      <w:lvlJc w:val="left"/>
      <w:pPr>
        <w:ind w:left="1076" w:hanging="226"/>
      </w:pPr>
      <w:rPr>
        <w:rFonts w:ascii="Wingdings" w:hAnsi="Wingdings" w:hint="default"/>
        <w:sz w:val="20"/>
      </w:rPr>
    </w:lvl>
    <w:lvl w:ilvl="4">
      <w:start w:val="1"/>
      <w:numFmt w:val="bullet"/>
      <w:lvlText w:val=""/>
      <w:lvlJc w:val="left"/>
      <w:pPr>
        <w:ind w:left="1361" w:hanging="225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17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101" w:hanging="397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2385" w:hanging="397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2669" w:hanging="397"/>
      </w:pPr>
      <w:rPr>
        <w:rFonts w:hint="eastAsia"/>
      </w:rPr>
    </w:lvl>
  </w:abstractNum>
  <w:abstractNum w:abstractNumId="8" w15:restartNumberingAfterBreak="0">
    <w:nsid w:val="4B3E53CD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EnclosedCircl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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2943123"/>
    <w:multiLevelType w:val="multilevel"/>
    <w:tmpl w:val="783AB7A4"/>
    <w:lvl w:ilvl="0">
      <w:start w:val="1"/>
      <w:numFmt w:val="decimal"/>
      <w:lvlText w:val="%1."/>
      <w:lvlJc w:val="left"/>
      <w:pPr>
        <w:ind w:left="754" w:hanging="414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1038" w:hanging="414"/>
      </w:pPr>
      <w:rPr>
        <w:rFonts w:hint="eastAsia"/>
      </w:rPr>
    </w:lvl>
    <w:lvl w:ilvl="2">
      <w:start w:val="1"/>
      <w:numFmt w:val="decimalEnclosedCircle"/>
      <w:suff w:val="space"/>
      <w:lvlText w:val="%3"/>
      <w:lvlJc w:val="left"/>
      <w:pPr>
        <w:ind w:left="1322" w:hanging="414"/>
      </w:pPr>
      <w:rPr>
        <w:rFonts w:hint="eastAsia"/>
        <w:sz w:val="20"/>
      </w:rPr>
    </w:lvl>
    <w:lvl w:ilvl="3">
      <w:start w:val="1"/>
      <w:numFmt w:val="bullet"/>
      <w:suff w:val="space"/>
      <w:lvlText w:val=""/>
      <w:lvlJc w:val="left"/>
      <w:pPr>
        <w:ind w:left="1304" w:hanging="112"/>
      </w:pPr>
      <w:rPr>
        <w:rFonts w:ascii="Wingdings" w:hAnsi="Wingdings" w:hint="default"/>
        <w:sz w:val="20"/>
      </w:rPr>
    </w:lvl>
    <w:lvl w:ilvl="4">
      <w:start w:val="1"/>
      <w:numFmt w:val="bullet"/>
      <w:suff w:val="space"/>
      <w:lvlText w:val=""/>
      <w:lvlJc w:val="left"/>
      <w:pPr>
        <w:ind w:left="1616" w:hanging="14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2174" w:hanging="41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58" w:hanging="414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2742" w:hanging="414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026" w:hanging="414"/>
      </w:pPr>
      <w:rPr>
        <w:rFonts w:hint="eastAsia"/>
      </w:rPr>
    </w:lvl>
  </w:abstractNum>
  <w:abstractNum w:abstractNumId="10" w15:restartNumberingAfterBreak="0">
    <w:nsid w:val="626D302E"/>
    <w:multiLevelType w:val="multilevel"/>
    <w:tmpl w:val="B804EA30"/>
    <w:lvl w:ilvl="0">
      <w:start w:val="1"/>
      <w:numFmt w:val="decimal"/>
      <w:pStyle w:val="1"/>
      <w:suff w:val="space"/>
      <w:lvlText w:val=" 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1"/>
      <w:suff w:val="space"/>
      <w:lvlText w:val="(%2)"/>
      <w:lvlJc w:val="left"/>
      <w:pPr>
        <w:ind w:left="681" w:hanging="397"/>
      </w:pPr>
      <w:rPr>
        <w:rFonts w:hint="eastAsia"/>
      </w:rPr>
    </w:lvl>
    <w:lvl w:ilvl="2">
      <w:start w:val="1"/>
      <w:numFmt w:val="decimalEnclosedCircle"/>
      <w:pStyle w:val="a0"/>
      <w:suff w:val="space"/>
      <w:lvlText w:val="%3"/>
      <w:lvlJc w:val="left"/>
      <w:pPr>
        <w:ind w:left="811" w:hanging="243"/>
      </w:pPr>
      <w:rPr>
        <w:rFonts w:hint="eastAsia"/>
        <w:sz w:val="20"/>
        <w:lang w:val="en-US"/>
      </w:rPr>
    </w:lvl>
    <w:lvl w:ilvl="3">
      <w:start w:val="1"/>
      <w:numFmt w:val="bullet"/>
      <w:pStyle w:val="4O"/>
      <w:suff w:val="space"/>
      <w:lvlText w:val=""/>
      <w:lvlJc w:val="left"/>
      <w:pPr>
        <w:ind w:left="1076" w:hanging="226"/>
      </w:pPr>
      <w:rPr>
        <w:rFonts w:ascii="Wingdings" w:hAnsi="Wingdings" w:hint="default"/>
        <w:sz w:val="20"/>
      </w:rPr>
    </w:lvl>
    <w:lvl w:ilvl="4">
      <w:start w:val="1"/>
      <w:numFmt w:val="bullet"/>
      <w:pStyle w:val="5"/>
      <w:suff w:val="space"/>
      <w:lvlText w:val=""/>
      <w:lvlJc w:val="left"/>
      <w:pPr>
        <w:ind w:left="1361" w:hanging="225"/>
      </w:pPr>
      <w:rPr>
        <w:rFonts w:ascii="Wingdings" w:hAnsi="Wingdings" w:hint="default"/>
      </w:rPr>
    </w:lvl>
    <w:lvl w:ilvl="5">
      <w:start w:val="1"/>
      <w:numFmt w:val="decimalEnclosedCircle"/>
      <w:suff w:val="space"/>
      <w:lvlText w:val="%6"/>
      <w:lvlJc w:val="left"/>
      <w:pPr>
        <w:ind w:left="1817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101" w:hanging="397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2385" w:hanging="397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2669" w:hanging="397"/>
      </w:pPr>
      <w:rPr>
        <w:rFonts w:hint="eastAsia"/>
      </w:rPr>
    </w:lvl>
  </w:abstractNum>
  <w:abstractNum w:abstractNumId="11" w15:restartNumberingAfterBreak="0">
    <w:nsid w:val="7E61352B"/>
    <w:multiLevelType w:val="multilevel"/>
    <w:tmpl w:val="4A68EE72"/>
    <w:numStyleLink w:val="2"/>
  </w:abstractNum>
  <w:num w:numId="1" w16cid:durableId="1460144613">
    <w:abstractNumId w:val="8"/>
  </w:num>
  <w:num w:numId="2" w16cid:durableId="312375517">
    <w:abstractNumId w:val="3"/>
  </w:num>
  <w:num w:numId="3" w16cid:durableId="57048678">
    <w:abstractNumId w:val="3"/>
  </w:num>
  <w:num w:numId="4" w16cid:durableId="80496394">
    <w:abstractNumId w:val="3"/>
  </w:num>
  <w:num w:numId="5" w16cid:durableId="79104025">
    <w:abstractNumId w:val="3"/>
  </w:num>
  <w:num w:numId="6" w16cid:durableId="1992438137">
    <w:abstractNumId w:val="0"/>
  </w:num>
  <w:num w:numId="7" w16cid:durableId="634680587">
    <w:abstractNumId w:val="0"/>
  </w:num>
  <w:num w:numId="8" w16cid:durableId="22900127">
    <w:abstractNumId w:val="0"/>
  </w:num>
  <w:num w:numId="9" w16cid:durableId="2091534051">
    <w:abstractNumId w:val="0"/>
  </w:num>
  <w:num w:numId="10" w16cid:durableId="1511723043">
    <w:abstractNumId w:val="0"/>
  </w:num>
  <w:num w:numId="11" w16cid:durableId="1520318754">
    <w:abstractNumId w:val="11"/>
  </w:num>
  <w:num w:numId="12" w16cid:durableId="1710179083">
    <w:abstractNumId w:val="5"/>
  </w:num>
  <w:num w:numId="13" w16cid:durableId="1317303843">
    <w:abstractNumId w:val="1"/>
  </w:num>
  <w:num w:numId="14" w16cid:durableId="1909416764">
    <w:abstractNumId w:val="6"/>
  </w:num>
  <w:num w:numId="15" w16cid:durableId="1852791732">
    <w:abstractNumId w:val="10"/>
  </w:num>
  <w:num w:numId="16" w16cid:durableId="998342536">
    <w:abstractNumId w:val="7"/>
  </w:num>
  <w:num w:numId="17" w16cid:durableId="1512137681">
    <w:abstractNumId w:val="2"/>
  </w:num>
  <w:num w:numId="18" w16cid:durableId="1614377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311611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5759161">
    <w:abstractNumId w:val="2"/>
    <w:lvlOverride w:ilvl="0">
      <w:startOverride w:val="1"/>
    </w:lvlOverride>
  </w:num>
  <w:num w:numId="21" w16cid:durableId="93669902">
    <w:abstractNumId w:val="2"/>
  </w:num>
  <w:num w:numId="22" w16cid:durableId="670260488">
    <w:abstractNumId w:val="2"/>
    <w:lvlOverride w:ilvl="0">
      <w:startOverride w:val="1"/>
    </w:lvlOverride>
  </w:num>
  <w:num w:numId="23" w16cid:durableId="363098277">
    <w:abstractNumId w:val="2"/>
    <w:lvlOverride w:ilvl="0">
      <w:startOverride w:val="1"/>
    </w:lvlOverride>
  </w:num>
  <w:num w:numId="24" w16cid:durableId="1552212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67791163">
    <w:abstractNumId w:val="2"/>
    <w:lvlOverride w:ilvl="0">
      <w:startOverride w:val="1"/>
    </w:lvlOverride>
  </w:num>
  <w:num w:numId="26" w16cid:durableId="10194260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088614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957190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902936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7875065">
    <w:abstractNumId w:val="4"/>
  </w:num>
  <w:num w:numId="31" w16cid:durableId="18611670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086235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767901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725491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23670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788553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57448223">
    <w:abstractNumId w:val="9"/>
  </w:num>
  <w:num w:numId="38" w16cid:durableId="6878317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994850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739919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5673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863318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533102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965690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471490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4702494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09297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8699137">
    <w:abstractNumId w:val="2"/>
    <w:lvlOverride w:ilvl="0">
      <w:startOverride w:val="1"/>
    </w:lvlOverride>
  </w:num>
  <w:num w:numId="49" w16cid:durableId="11616554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75001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57"/>
    <w:rsid w:val="0000123C"/>
    <w:rsid w:val="00002C01"/>
    <w:rsid w:val="00004AFD"/>
    <w:rsid w:val="00004E57"/>
    <w:rsid w:val="000067E9"/>
    <w:rsid w:val="000111AF"/>
    <w:rsid w:val="00011BE6"/>
    <w:rsid w:val="00015F75"/>
    <w:rsid w:val="00017D10"/>
    <w:rsid w:val="00017E6A"/>
    <w:rsid w:val="000214CF"/>
    <w:rsid w:val="00022A42"/>
    <w:rsid w:val="00022F46"/>
    <w:rsid w:val="0002303C"/>
    <w:rsid w:val="0002489B"/>
    <w:rsid w:val="00024907"/>
    <w:rsid w:val="000256FF"/>
    <w:rsid w:val="00027254"/>
    <w:rsid w:val="0003200A"/>
    <w:rsid w:val="00034784"/>
    <w:rsid w:val="000351CF"/>
    <w:rsid w:val="000405E8"/>
    <w:rsid w:val="00040B7A"/>
    <w:rsid w:val="00043263"/>
    <w:rsid w:val="00045DBF"/>
    <w:rsid w:val="00047ED5"/>
    <w:rsid w:val="00051940"/>
    <w:rsid w:val="00052C8A"/>
    <w:rsid w:val="00052FBB"/>
    <w:rsid w:val="00053BA7"/>
    <w:rsid w:val="00053E3B"/>
    <w:rsid w:val="00054D5F"/>
    <w:rsid w:val="00055336"/>
    <w:rsid w:val="00055592"/>
    <w:rsid w:val="0005612E"/>
    <w:rsid w:val="000603AA"/>
    <w:rsid w:val="00060F2D"/>
    <w:rsid w:val="00062D65"/>
    <w:rsid w:val="000630E3"/>
    <w:rsid w:val="00064D92"/>
    <w:rsid w:val="00071207"/>
    <w:rsid w:val="00071607"/>
    <w:rsid w:val="00072591"/>
    <w:rsid w:val="00075C07"/>
    <w:rsid w:val="00077EB8"/>
    <w:rsid w:val="000818EF"/>
    <w:rsid w:val="00082CD2"/>
    <w:rsid w:val="000846F6"/>
    <w:rsid w:val="000851CA"/>
    <w:rsid w:val="00085A79"/>
    <w:rsid w:val="00086FDD"/>
    <w:rsid w:val="0008734C"/>
    <w:rsid w:val="0008793F"/>
    <w:rsid w:val="000912B6"/>
    <w:rsid w:val="000914E3"/>
    <w:rsid w:val="0009302E"/>
    <w:rsid w:val="00095B5C"/>
    <w:rsid w:val="00096202"/>
    <w:rsid w:val="00097533"/>
    <w:rsid w:val="000A07CF"/>
    <w:rsid w:val="000A33C5"/>
    <w:rsid w:val="000A4D00"/>
    <w:rsid w:val="000A4D92"/>
    <w:rsid w:val="000A5195"/>
    <w:rsid w:val="000A6016"/>
    <w:rsid w:val="000B22C3"/>
    <w:rsid w:val="000B30BF"/>
    <w:rsid w:val="000B3257"/>
    <w:rsid w:val="000B5703"/>
    <w:rsid w:val="000B586E"/>
    <w:rsid w:val="000B6912"/>
    <w:rsid w:val="000B6A3A"/>
    <w:rsid w:val="000D09B1"/>
    <w:rsid w:val="000D0CBA"/>
    <w:rsid w:val="000D4FE7"/>
    <w:rsid w:val="000D68EF"/>
    <w:rsid w:val="000D7448"/>
    <w:rsid w:val="000E101B"/>
    <w:rsid w:val="000E1AE0"/>
    <w:rsid w:val="000E1CEC"/>
    <w:rsid w:val="000E3C0F"/>
    <w:rsid w:val="000E45F4"/>
    <w:rsid w:val="000E7347"/>
    <w:rsid w:val="000E7ECA"/>
    <w:rsid w:val="000F170F"/>
    <w:rsid w:val="000F2159"/>
    <w:rsid w:val="000F23F2"/>
    <w:rsid w:val="000F6379"/>
    <w:rsid w:val="000F74CA"/>
    <w:rsid w:val="00100AE0"/>
    <w:rsid w:val="00100D4D"/>
    <w:rsid w:val="00102954"/>
    <w:rsid w:val="00103572"/>
    <w:rsid w:val="00105B44"/>
    <w:rsid w:val="00111255"/>
    <w:rsid w:val="001113C5"/>
    <w:rsid w:val="0011246B"/>
    <w:rsid w:val="00113089"/>
    <w:rsid w:val="00115294"/>
    <w:rsid w:val="0012274E"/>
    <w:rsid w:val="0012540A"/>
    <w:rsid w:val="00127B2F"/>
    <w:rsid w:val="00130BC8"/>
    <w:rsid w:val="00133BB1"/>
    <w:rsid w:val="001352AE"/>
    <w:rsid w:val="00144A30"/>
    <w:rsid w:val="00144BEF"/>
    <w:rsid w:val="00145C95"/>
    <w:rsid w:val="00145F4C"/>
    <w:rsid w:val="00146285"/>
    <w:rsid w:val="00147052"/>
    <w:rsid w:val="001479B8"/>
    <w:rsid w:val="001536EB"/>
    <w:rsid w:val="00154D9E"/>
    <w:rsid w:val="00155830"/>
    <w:rsid w:val="00157186"/>
    <w:rsid w:val="00163578"/>
    <w:rsid w:val="00163CF0"/>
    <w:rsid w:val="0016404B"/>
    <w:rsid w:val="00165D35"/>
    <w:rsid w:val="001706E9"/>
    <w:rsid w:val="001716A0"/>
    <w:rsid w:val="0017286C"/>
    <w:rsid w:val="00174E8B"/>
    <w:rsid w:val="0018038B"/>
    <w:rsid w:val="00183E79"/>
    <w:rsid w:val="00187D7C"/>
    <w:rsid w:val="00191699"/>
    <w:rsid w:val="00192D90"/>
    <w:rsid w:val="001935E2"/>
    <w:rsid w:val="00193E73"/>
    <w:rsid w:val="001950A3"/>
    <w:rsid w:val="00195A7A"/>
    <w:rsid w:val="001A0449"/>
    <w:rsid w:val="001A6C66"/>
    <w:rsid w:val="001B0EB5"/>
    <w:rsid w:val="001B26B5"/>
    <w:rsid w:val="001B2F08"/>
    <w:rsid w:val="001B42BF"/>
    <w:rsid w:val="001B5E6F"/>
    <w:rsid w:val="001B7B66"/>
    <w:rsid w:val="001C02A0"/>
    <w:rsid w:val="001C0717"/>
    <w:rsid w:val="001C126A"/>
    <w:rsid w:val="001C29AB"/>
    <w:rsid w:val="001C2F15"/>
    <w:rsid w:val="001C4905"/>
    <w:rsid w:val="001C4CD1"/>
    <w:rsid w:val="001C5A51"/>
    <w:rsid w:val="001D2D99"/>
    <w:rsid w:val="001D3750"/>
    <w:rsid w:val="001D4C82"/>
    <w:rsid w:val="001D5334"/>
    <w:rsid w:val="001D6200"/>
    <w:rsid w:val="001D6407"/>
    <w:rsid w:val="001D6AAF"/>
    <w:rsid w:val="001D7C86"/>
    <w:rsid w:val="001D7F0D"/>
    <w:rsid w:val="001E0820"/>
    <w:rsid w:val="001E0EC1"/>
    <w:rsid w:val="001E5570"/>
    <w:rsid w:val="001E67FA"/>
    <w:rsid w:val="001E78A2"/>
    <w:rsid w:val="001F26AF"/>
    <w:rsid w:val="001F2B83"/>
    <w:rsid w:val="001F5F34"/>
    <w:rsid w:val="002017D7"/>
    <w:rsid w:val="002050CD"/>
    <w:rsid w:val="00206AA8"/>
    <w:rsid w:val="00210897"/>
    <w:rsid w:val="0021228D"/>
    <w:rsid w:val="00215E9D"/>
    <w:rsid w:val="00217B3C"/>
    <w:rsid w:val="00217BF2"/>
    <w:rsid w:val="00220A45"/>
    <w:rsid w:val="00220F57"/>
    <w:rsid w:val="00221337"/>
    <w:rsid w:val="00221884"/>
    <w:rsid w:val="0022238B"/>
    <w:rsid w:val="00222E71"/>
    <w:rsid w:val="002251FE"/>
    <w:rsid w:val="00230B63"/>
    <w:rsid w:val="00232B3C"/>
    <w:rsid w:val="00233AC4"/>
    <w:rsid w:val="002346CD"/>
    <w:rsid w:val="002357E1"/>
    <w:rsid w:val="00237706"/>
    <w:rsid w:val="00240529"/>
    <w:rsid w:val="00240944"/>
    <w:rsid w:val="00240B3A"/>
    <w:rsid w:val="0024186E"/>
    <w:rsid w:val="002431BE"/>
    <w:rsid w:val="00244BCC"/>
    <w:rsid w:val="002454A9"/>
    <w:rsid w:val="002506CD"/>
    <w:rsid w:val="00251BD8"/>
    <w:rsid w:val="002541B1"/>
    <w:rsid w:val="002575A2"/>
    <w:rsid w:val="002637C2"/>
    <w:rsid w:val="00263D44"/>
    <w:rsid w:val="00266E32"/>
    <w:rsid w:val="00271417"/>
    <w:rsid w:val="0027275E"/>
    <w:rsid w:val="00272A19"/>
    <w:rsid w:val="0027419C"/>
    <w:rsid w:val="002774C4"/>
    <w:rsid w:val="002779A3"/>
    <w:rsid w:val="00284A5A"/>
    <w:rsid w:val="0029098D"/>
    <w:rsid w:val="0029239F"/>
    <w:rsid w:val="0029323B"/>
    <w:rsid w:val="002953D3"/>
    <w:rsid w:val="00295B8C"/>
    <w:rsid w:val="002A0F18"/>
    <w:rsid w:val="002A11B0"/>
    <w:rsid w:val="002A2838"/>
    <w:rsid w:val="002A3A91"/>
    <w:rsid w:val="002A3BEA"/>
    <w:rsid w:val="002A422F"/>
    <w:rsid w:val="002A56A4"/>
    <w:rsid w:val="002A61F5"/>
    <w:rsid w:val="002A76D1"/>
    <w:rsid w:val="002A7E60"/>
    <w:rsid w:val="002B077D"/>
    <w:rsid w:val="002B4736"/>
    <w:rsid w:val="002B6E8F"/>
    <w:rsid w:val="002B736E"/>
    <w:rsid w:val="002C090D"/>
    <w:rsid w:val="002C0C25"/>
    <w:rsid w:val="002C1384"/>
    <w:rsid w:val="002C3EE9"/>
    <w:rsid w:val="002C526F"/>
    <w:rsid w:val="002C74A5"/>
    <w:rsid w:val="002D20C6"/>
    <w:rsid w:val="002D284E"/>
    <w:rsid w:val="002D41FC"/>
    <w:rsid w:val="002D750B"/>
    <w:rsid w:val="002E2CDB"/>
    <w:rsid w:val="002E2FDB"/>
    <w:rsid w:val="002E39AB"/>
    <w:rsid w:val="002E5942"/>
    <w:rsid w:val="002E59D5"/>
    <w:rsid w:val="002E606B"/>
    <w:rsid w:val="002F0B6B"/>
    <w:rsid w:val="002F2B64"/>
    <w:rsid w:val="002F339B"/>
    <w:rsid w:val="002F345C"/>
    <w:rsid w:val="002F3992"/>
    <w:rsid w:val="002F4F85"/>
    <w:rsid w:val="002F519F"/>
    <w:rsid w:val="002F5E77"/>
    <w:rsid w:val="002F6D32"/>
    <w:rsid w:val="00300205"/>
    <w:rsid w:val="00301929"/>
    <w:rsid w:val="00302438"/>
    <w:rsid w:val="00302A0F"/>
    <w:rsid w:val="0030303D"/>
    <w:rsid w:val="0030723F"/>
    <w:rsid w:val="0031031F"/>
    <w:rsid w:val="00312AB6"/>
    <w:rsid w:val="0031377B"/>
    <w:rsid w:val="00314142"/>
    <w:rsid w:val="00314FB4"/>
    <w:rsid w:val="003152C7"/>
    <w:rsid w:val="00316F99"/>
    <w:rsid w:val="00317B21"/>
    <w:rsid w:val="00321595"/>
    <w:rsid w:val="0032288C"/>
    <w:rsid w:val="003231AF"/>
    <w:rsid w:val="00324205"/>
    <w:rsid w:val="00330B56"/>
    <w:rsid w:val="00331D32"/>
    <w:rsid w:val="00332D7B"/>
    <w:rsid w:val="00333C43"/>
    <w:rsid w:val="00334F86"/>
    <w:rsid w:val="00340D93"/>
    <w:rsid w:val="003413FB"/>
    <w:rsid w:val="00341E87"/>
    <w:rsid w:val="00341E8E"/>
    <w:rsid w:val="003505E6"/>
    <w:rsid w:val="00350AE3"/>
    <w:rsid w:val="00351523"/>
    <w:rsid w:val="00351943"/>
    <w:rsid w:val="0035306B"/>
    <w:rsid w:val="003537BA"/>
    <w:rsid w:val="00356162"/>
    <w:rsid w:val="00360614"/>
    <w:rsid w:val="003611BF"/>
    <w:rsid w:val="0036131D"/>
    <w:rsid w:val="00362D16"/>
    <w:rsid w:val="003632A8"/>
    <w:rsid w:val="00363DBC"/>
    <w:rsid w:val="00364D84"/>
    <w:rsid w:val="00365C75"/>
    <w:rsid w:val="003671A1"/>
    <w:rsid w:val="00371511"/>
    <w:rsid w:val="003721E5"/>
    <w:rsid w:val="003724DC"/>
    <w:rsid w:val="003734F5"/>
    <w:rsid w:val="003758F0"/>
    <w:rsid w:val="00376410"/>
    <w:rsid w:val="00377F5D"/>
    <w:rsid w:val="00380EB6"/>
    <w:rsid w:val="0038371F"/>
    <w:rsid w:val="00384FA4"/>
    <w:rsid w:val="003853D4"/>
    <w:rsid w:val="00392F71"/>
    <w:rsid w:val="003968ED"/>
    <w:rsid w:val="00396A28"/>
    <w:rsid w:val="003A3895"/>
    <w:rsid w:val="003A5E0B"/>
    <w:rsid w:val="003A79D8"/>
    <w:rsid w:val="003B02DD"/>
    <w:rsid w:val="003B1563"/>
    <w:rsid w:val="003B3428"/>
    <w:rsid w:val="003B469D"/>
    <w:rsid w:val="003B4DA7"/>
    <w:rsid w:val="003B55DA"/>
    <w:rsid w:val="003B5B22"/>
    <w:rsid w:val="003B5B44"/>
    <w:rsid w:val="003B7595"/>
    <w:rsid w:val="003C20DD"/>
    <w:rsid w:val="003C26C7"/>
    <w:rsid w:val="003C5BB7"/>
    <w:rsid w:val="003D114C"/>
    <w:rsid w:val="003D3DDD"/>
    <w:rsid w:val="003E1C9F"/>
    <w:rsid w:val="003E23BF"/>
    <w:rsid w:val="003E37A5"/>
    <w:rsid w:val="003E7B92"/>
    <w:rsid w:val="003F0031"/>
    <w:rsid w:val="003F0371"/>
    <w:rsid w:val="003F091F"/>
    <w:rsid w:val="003F2C15"/>
    <w:rsid w:val="003F460A"/>
    <w:rsid w:val="003F49F2"/>
    <w:rsid w:val="003F766F"/>
    <w:rsid w:val="00400FF0"/>
    <w:rsid w:val="00403705"/>
    <w:rsid w:val="00405949"/>
    <w:rsid w:val="00411632"/>
    <w:rsid w:val="0041183F"/>
    <w:rsid w:val="0041472E"/>
    <w:rsid w:val="0041483B"/>
    <w:rsid w:val="004153EE"/>
    <w:rsid w:val="00420F31"/>
    <w:rsid w:val="00421690"/>
    <w:rsid w:val="00421A07"/>
    <w:rsid w:val="00422233"/>
    <w:rsid w:val="00424BDA"/>
    <w:rsid w:val="004253D3"/>
    <w:rsid w:val="00425D9F"/>
    <w:rsid w:val="0042722D"/>
    <w:rsid w:val="004279D0"/>
    <w:rsid w:val="004301DA"/>
    <w:rsid w:val="0043113E"/>
    <w:rsid w:val="0043261A"/>
    <w:rsid w:val="004334BF"/>
    <w:rsid w:val="00435C19"/>
    <w:rsid w:val="00444253"/>
    <w:rsid w:val="004445D1"/>
    <w:rsid w:val="004445E4"/>
    <w:rsid w:val="0044535F"/>
    <w:rsid w:val="004522D4"/>
    <w:rsid w:val="00452EC3"/>
    <w:rsid w:val="004537AC"/>
    <w:rsid w:val="00454C83"/>
    <w:rsid w:val="00456ABC"/>
    <w:rsid w:val="00456DE3"/>
    <w:rsid w:val="00460F0A"/>
    <w:rsid w:val="004629CC"/>
    <w:rsid w:val="00462CD2"/>
    <w:rsid w:val="0046300F"/>
    <w:rsid w:val="004642CE"/>
    <w:rsid w:val="004656EE"/>
    <w:rsid w:val="00466B9C"/>
    <w:rsid w:val="004672E4"/>
    <w:rsid w:val="004674B5"/>
    <w:rsid w:val="00470962"/>
    <w:rsid w:val="0047201A"/>
    <w:rsid w:val="004724EA"/>
    <w:rsid w:val="00472868"/>
    <w:rsid w:val="004729E2"/>
    <w:rsid w:val="00472BAC"/>
    <w:rsid w:val="00477CFF"/>
    <w:rsid w:val="00480D91"/>
    <w:rsid w:val="00481F0C"/>
    <w:rsid w:val="00482674"/>
    <w:rsid w:val="00483961"/>
    <w:rsid w:val="00483D7E"/>
    <w:rsid w:val="00484C71"/>
    <w:rsid w:val="0049039E"/>
    <w:rsid w:val="00490FAF"/>
    <w:rsid w:val="00491B8A"/>
    <w:rsid w:val="00493A0F"/>
    <w:rsid w:val="00493EC4"/>
    <w:rsid w:val="0049574D"/>
    <w:rsid w:val="00496E4F"/>
    <w:rsid w:val="004A29F2"/>
    <w:rsid w:val="004A55C7"/>
    <w:rsid w:val="004A56D4"/>
    <w:rsid w:val="004A6F1A"/>
    <w:rsid w:val="004B004A"/>
    <w:rsid w:val="004B0306"/>
    <w:rsid w:val="004B279B"/>
    <w:rsid w:val="004B2A8A"/>
    <w:rsid w:val="004B2CB1"/>
    <w:rsid w:val="004B3C6D"/>
    <w:rsid w:val="004B4625"/>
    <w:rsid w:val="004B5804"/>
    <w:rsid w:val="004B5E47"/>
    <w:rsid w:val="004B64F8"/>
    <w:rsid w:val="004B67F3"/>
    <w:rsid w:val="004B714A"/>
    <w:rsid w:val="004C25B2"/>
    <w:rsid w:val="004C4B51"/>
    <w:rsid w:val="004C5227"/>
    <w:rsid w:val="004C5F16"/>
    <w:rsid w:val="004C77E4"/>
    <w:rsid w:val="004D1936"/>
    <w:rsid w:val="004D35F8"/>
    <w:rsid w:val="004D3BF6"/>
    <w:rsid w:val="004D4FB5"/>
    <w:rsid w:val="004D6246"/>
    <w:rsid w:val="004E0064"/>
    <w:rsid w:val="004E2883"/>
    <w:rsid w:val="004E56B8"/>
    <w:rsid w:val="004E7E9F"/>
    <w:rsid w:val="004F0A3D"/>
    <w:rsid w:val="004F0A53"/>
    <w:rsid w:val="004F0F90"/>
    <w:rsid w:val="004F1352"/>
    <w:rsid w:val="004F22B9"/>
    <w:rsid w:val="004F2D8D"/>
    <w:rsid w:val="004F3B52"/>
    <w:rsid w:val="004F4127"/>
    <w:rsid w:val="004F4C34"/>
    <w:rsid w:val="004F5753"/>
    <w:rsid w:val="00500485"/>
    <w:rsid w:val="00501589"/>
    <w:rsid w:val="00503D0D"/>
    <w:rsid w:val="005077C2"/>
    <w:rsid w:val="00507ECD"/>
    <w:rsid w:val="005111C9"/>
    <w:rsid w:val="0051141D"/>
    <w:rsid w:val="0051346F"/>
    <w:rsid w:val="0051457B"/>
    <w:rsid w:val="00514DED"/>
    <w:rsid w:val="00514FC0"/>
    <w:rsid w:val="0051517D"/>
    <w:rsid w:val="005157B8"/>
    <w:rsid w:val="005206DB"/>
    <w:rsid w:val="0052208B"/>
    <w:rsid w:val="0052477D"/>
    <w:rsid w:val="005263BA"/>
    <w:rsid w:val="00527F31"/>
    <w:rsid w:val="005300C9"/>
    <w:rsid w:val="00534503"/>
    <w:rsid w:val="0053455D"/>
    <w:rsid w:val="0053613E"/>
    <w:rsid w:val="00537457"/>
    <w:rsid w:val="00541CEF"/>
    <w:rsid w:val="005462F0"/>
    <w:rsid w:val="005513C7"/>
    <w:rsid w:val="005517F5"/>
    <w:rsid w:val="0055239E"/>
    <w:rsid w:val="0055471F"/>
    <w:rsid w:val="0056037A"/>
    <w:rsid w:val="00561688"/>
    <w:rsid w:val="0056292A"/>
    <w:rsid w:val="00566108"/>
    <w:rsid w:val="00567784"/>
    <w:rsid w:val="0057203E"/>
    <w:rsid w:val="00572C6D"/>
    <w:rsid w:val="00573043"/>
    <w:rsid w:val="00574A8E"/>
    <w:rsid w:val="00577DE5"/>
    <w:rsid w:val="0058074E"/>
    <w:rsid w:val="00582DBF"/>
    <w:rsid w:val="00583C1F"/>
    <w:rsid w:val="005841E7"/>
    <w:rsid w:val="00584332"/>
    <w:rsid w:val="005914C5"/>
    <w:rsid w:val="00592BB3"/>
    <w:rsid w:val="00595FBC"/>
    <w:rsid w:val="0059695F"/>
    <w:rsid w:val="00597489"/>
    <w:rsid w:val="005A1D45"/>
    <w:rsid w:val="005A25A2"/>
    <w:rsid w:val="005A3945"/>
    <w:rsid w:val="005A3988"/>
    <w:rsid w:val="005A6CF3"/>
    <w:rsid w:val="005B0CF3"/>
    <w:rsid w:val="005B2631"/>
    <w:rsid w:val="005B289E"/>
    <w:rsid w:val="005B33C9"/>
    <w:rsid w:val="005B4413"/>
    <w:rsid w:val="005B4791"/>
    <w:rsid w:val="005B5067"/>
    <w:rsid w:val="005B5110"/>
    <w:rsid w:val="005C1B51"/>
    <w:rsid w:val="005C2C9B"/>
    <w:rsid w:val="005C48E3"/>
    <w:rsid w:val="005C563D"/>
    <w:rsid w:val="005C5FB1"/>
    <w:rsid w:val="005C7596"/>
    <w:rsid w:val="005D5721"/>
    <w:rsid w:val="005D64A3"/>
    <w:rsid w:val="005D7593"/>
    <w:rsid w:val="005E0379"/>
    <w:rsid w:val="005E0929"/>
    <w:rsid w:val="005E1E60"/>
    <w:rsid w:val="005E3A9A"/>
    <w:rsid w:val="005E7B19"/>
    <w:rsid w:val="005F01FF"/>
    <w:rsid w:val="005F145C"/>
    <w:rsid w:val="005F2876"/>
    <w:rsid w:val="005F29CB"/>
    <w:rsid w:val="005F3077"/>
    <w:rsid w:val="005F40EE"/>
    <w:rsid w:val="005F4226"/>
    <w:rsid w:val="00601B5D"/>
    <w:rsid w:val="00602DF5"/>
    <w:rsid w:val="00606E60"/>
    <w:rsid w:val="00607FF9"/>
    <w:rsid w:val="00611121"/>
    <w:rsid w:val="0061358F"/>
    <w:rsid w:val="00613ED1"/>
    <w:rsid w:val="00617D35"/>
    <w:rsid w:val="006215A6"/>
    <w:rsid w:val="006224FE"/>
    <w:rsid w:val="006273F6"/>
    <w:rsid w:val="00632016"/>
    <w:rsid w:val="006324A8"/>
    <w:rsid w:val="006333F8"/>
    <w:rsid w:val="006346D2"/>
    <w:rsid w:val="00635D8E"/>
    <w:rsid w:val="006361EE"/>
    <w:rsid w:val="00640B18"/>
    <w:rsid w:val="0064201A"/>
    <w:rsid w:val="00642C8D"/>
    <w:rsid w:val="00642E54"/>
    <w:rsid w:val="00644F48"/>
    <w:rsid w:val="00645305"/>
    <w:rsid w:val="00645B75"/>
    <w:rsid w:val="00652995"/>
    <w:rsid w:val="00653AD1"/>
    <w:rsid w:val="006562C5"/>
    <w:rsid w:val="00660287"/>
    <w:rsid w:val="0066070A"/>
    <w:rsid w:val="00662EC2"/>
    <w:rsid w:val="00663F14"/>
    <w:rsid w:val="006643C0"/>
    <w:rsid w:val="0066510C"/>
    <w:rsid w:val="00666EF2"/>
    <w:rsid w:val="006678F7"/>
    <w:rsid w:val="00671C62"/>
    <w:rsid w:val="00672821"/>
    <w:rsid w:val="006731C3"/>
    <w:rsid w:val="00675251"/>
    <w:rsid w:val="00676EF3"/>
    <w:rsid w:val="006770A3"/>
    <w:rsid w:val="006776AC"/>
    <w:rsid w:val="006777C5"/>
    <w:rsid w:val="00681318"/>
    <w:rsid w:val="00682A12"/>
    <w:rsid w:val="00685C95"/>
    <w:rsid w:val="00685D42"/>
    <w:rsid w:val="00687ADB"/>
    <w:rsid w:val="006909E4"/>
    <w:rsid w:val="00692534"/>
    <w:rsid w:val="006926A3"/>
    <w:rsid w:val="006934DE"/>
    <w:rsid w:val="00694394"/>
    <w:rsid w:val="00695ABC"/>
    <w:rsid w:val="00696DCA"/>
    <w:rsid w:val="006971F8"/>
    <w:rsid w:val="00697D8D"/>
    <w:rsid w:val="006A32C2"/>
    <w:rsid w:val="006A66A1"/>
    <w:rsid w:val="006A67B7"/>
    <w:rsid w:val="006A6838"/>
    <w:rsid w:val="006A6A19"/>
    <w:rsid w:val="006A73B8"/>
    <w:rsid w:val="006B2E34"/>
    <w:rsid w:val="006B3535"/>
    <w:rsid w:val="006B36CB"/>
    <w:rsid w:val="006B4994"/>
    <w:rsid w:val="006B4C97"/>
    <w:rsid w:val="006B5CF5"/>
    <w:rsid w:val="006B608C"/>
    <w:rsid w:val="006B6B4E"/>
    <w:rsid w:val="006B75C9"/>
    <w:rsid w:val="006C0C7B"/>
    <w:rsid w:val="006C0DDC"/>
    <w:rsid w:val="006C1BAF"/>
    <w:rsid w:val="006C2A67"/>
    <w:rsid w:val="006C3446"/>
    <w:rsid w:val="006C52C9"/>
    <w:rsid w:val="006C6CBA"/>
    <w:rsid w:val="006D0EC1"/>
    <w:rsid w:val="006D3DAB"/>
    <w:rsid w:val="006D437E"/>
    <w:rsid w:val="006D4890"/>
    <w:rsid w:val="006D7AE7"/>
    <w:rsid w:val="006E17D1"/>
    <w:rsid w:val="006E40EA"/>
    <w:rsid w:val="006E5270"/>
    <w:rsid w:val="006E5C89"/>
    <w:rsid w:val="006E63D0"/>
    <w:rsid w:val="006F039E"/>
    <w:rsid w:val="006F2281"/>
    <w:rsid w:val="006F3718"/>
    <w:rsid w:val="006F3931"/>
    <w:rsid w:val="006F3F90"/>
    <w:rsid w:val="00702BE5"/>
    <w:rsid w:val="007033D5"/>
    <w:rsid w:val="0070416B"/>
    <w:rsid w:val="00706297"/>
    <w:rsid w:val="00706FCB"/>
    <w:rsid w:val="0070769A"/>
    <w:rsid w:val="007103FF"/>
    <w:rsid w:val="007109B6"/>
    <w:rsid w:val="00711093"/>
    <w:rsid w:val="007135C5"/>
    <w:rsid w:val="007147E0"/>
    <w:rsid w:val="007173FE"/>
    <w:rsid w:val="00721B5C"/>
    <w:rsid w:val="0072461F"/>
    <w:rsid w:val="00725418"/>
    <w:rsid w:val="00731615"/>
    <w:rsid w:val="007316C0"/>
    <w:rsid w:val="00735221"/>
    <w:rsid w:val="007370F0"/>
    <w:rsid w:val="007373D1"/>
    <w:rsid w:val="007378F3"/>
    <w:rsid w:val="00737EFA"/>
    <w:rsid w:val="00741293"/>
    <w:rsid w:val="00743255"/>
    <w:rsid w:val="00743E97"/>
    <w:rsid w:val="00750808"/>
    <w:rsid w:val="007522EE"/>
    <w:rsid w:val="0075308A"/>
    <w:rsid w:val="00753FDC"/>
    <w:rsid w:val="0075434F"/>
    <w:rsid w:val="007572E8"/>
    <w:rsid w:val="00757DFC"/>
    <w:rsid w:val="007617A7"/>
    <w:rsid w:val="00764197"/>
    <w:rsid w:val="00764B53"/>
    <w:rsid w:val="00766B14"/>
    <w:rsid w:val="00773CD2"/>
    <w:rsid w:val="00775C65"/>
    <w:rsid w:val="00775F1D"/>
    <w:rsid w:val="0078139F"/>
    <w:rsid w:val="00782F3A"/>
    <w:rsid w:val="00785522"/>
    <w:rsid w:val="007859AF"/>
    <w:rsid w:val="007860C5"/>
    <w:rsid w:val="00787088"/>
    <w:rsid w:val="0079040B"/>
    <w:rsid w:val="007909A1"/>
    <w:rsid w:val="00790DCE"/>
    <w:rsid w:val="00791234"/>
    <w:rsid w:val="007912BA"/>
    <w:rsid w:val="00791F06"/>
    <w:rsid w:val="00792CC0"/>
    <w:rsid w:val="007937F3"/>
    <w:rsid w:val="007945DC"/>
    <w:rsid w:val="00795A22"/>
    <w:rsid w:val="00796813"/>
    <w:rsid w:val="00796D95"/>
    <w:rsid w:val="007973ED"/>
    <w:rsid w:val="00797BC6"/>
    <w:rsid w:val="007A2274"/>
    <w:rsid w:val="007A28AB"/>
    <w:rsid w:val="007A2C15"/>
    <w:rsid w:val="007A5456"/>
    <w:rsid w:val="007A58BA"/>
    <w:rsid w:val="007A6008"/>
    <w:rsid w:val="007A6FB1"/>
    <w:rsid w:val="007A765B"/>
    <w:rsid w:val="007B1652"/>
    <w:rsid w:val="007B4E0E"/>
    <w:rsid w:val="007C1A2F"/>
    <w:rsid w:val="007C4681"/>
    <w:rsid w:val="007C6205"/>
    <w:rsid w:val="007D0911"/>
    <w:rsid w:val="007D1642"/>
    <w:rsid w:val="007D166C"/>
    <w:rsid w:val="007D3306"/>
    <w:rsid w:val="007D5175"/>
    <w:rsid w:val="007D761F"/>
    <w:rsid w:val="007E0838"/>
    <w:rsid w:val="007E0BF5"/>
    <w:rsid w:val="007E186E"/>
    <w:rsid w:val="007E34DB"/>
    <w:rsid w:val="007E5ECA"/>
    <w:rsid w:val="007E6833"/>
    <w:rsid w:val="007F2EDB"/>
    <w:rsid w:val="007F359B"/>
    <w:rsid w:val="007F418B"/>
    <w:rsid w:val="007F633D"/>
    <w:rsid w:val="007F6C2F"/>
    <w:rsid w:val="007F6CA9"/>
    <w:rsid w:val="007F7A15"/>
    <w:rsid w:val="00800903"/>
    <w:rsid w:val="0080310D"/>
    <w:rsid w:val="00804F8E"/>
    <w:rsid w:val="0081232F"/>
    <w:rsid w:val="0081333D"/>
    <w:rsid w:val="008150F1"/>
    <w:rsid w:val="00815129"/>
    <w:rsid w:val="008165E3"/>
    <w:rsid w:val="00817C63"/>
    <w:rsid w:val="0082015F"/>
    <w:rsid w:val="00821130"/>
    <w:rsid w:val="0082385C"/>
    <w:rsid w:val="00824EDD"/>
    <w:rsid w:val="008250C1"/>
    <w:rsid w:val="00826AA4"/>
    <w:rsid w:val="008361F2"/>
    <w:rsid w:val="00837704"/>
    <w:rsid w:val="00840146"/>
    <w:rsid w:val="0084060E"/>
    <w:rsid w:val="008415EC"/>
    <w:rsid w:val="008418B7"/>
    <w:rsid w:val="0084247A"/>
    <w:rsid w:val="00850432"/>
    <w:rsid w:val="008513B4"/>
    <w:rsid w:val="008558BF"/>
    <w:rsid w:val="008578BE"/>
    <w:rsid w:val="00860200"/>
    <w:rsid w:val="00860C72"/>
    <w:rsid w:val="00860EDB"/>
    <w:rsid w:val="008641CE"/>
    <w:rsid w:val="00867ACC"/>
    <w:rsid w:val="00873C30"/>
    <w:rsid w:val="00873D30"/>
    <w:rsid w:val="00874BFD"/>
    <w:rsid w:val="00875261"/>
    <w:rsid w:val="008804E9"/>
    <w:rsid w:val="0088198B"/>
    <w:rsid w:val="008826F4"/>
    <w:rsid w:val="00887A03"/>
    <w:rsid w:val="0089046B"/>
    <w:rsid w:val="00890737"/>
    <w:rsid w:val="008921DC"/>
    <w:rsid w:val="00892AE3"/>
    <w:rsid w:val="00893AF6"/>
    <w:rsid w:val="00894DC7"/>
    <w:rsid w:val="008972CA"/>
    <w:rsid w:val="008A0897"/>
    <w:rsid w:val="008B0321"/>
    <w:rsid w:val="008B3B30"/>
    <w:rsid w:val="008B55D5"/>
    <w:rsid w:val="008B59AF"/>
    <w:rsid w:val="008B6208"/>
    <w:rsid w:val="008B6B5A"/>
    <w:rsid w:val="008B795E"/>
    <w:rsid w:val="008B7DA9"/>
    <w:rsid w:val="008C08E0"/>
    <w:rsid w:val="008C189B"/>
    <w:rsid w:val="008C4F33"/>
    <w:rsid w:val="008C7A4B"/>
    <w:rsid w:val="008D0C46"/>
    <w:rsid w:val="008D2F88"/>
    <w:rsid w:val="008D43BE"/>
    <w:rsid w:val="008D513D"/>
    <w:rsid w:val="008D6384"/>
    <w:rsid w:val="008D6AE2"/>
    <w:rsid w:val="008E276C"/>
    <w:rsid w:val="008E3B7A"/>
    <w:rsid w:val="008E72AE"/>
    <w:rsid w:val="008E72C8"/>
    <w:rsid w:val="008E79CB"/>
    <w:rsid w:val="008F2639"/>
    <w:rsid w:val="008F3503"/>
    <w:rsid w:val="0090076E"/>
    <w:rsid w:val="009012CC"/>
    <w:rsid w:val="009026BE"/>
    <w:rsid w:val="00903D46"/>
    <w:rsid w:val="009057AB"/>
    <w:rsid w:val="009064C2"/>
    <w:rsid w:val="00914F67"/>
    <w:rsid w:val="00916819"/>
    <w:rsid w:val="00917CF4"/>
    <w:rsid w:val="00920795"/>
    <w:rsid w:val="00923629"/>
    <w:rsid w:val="00924995"/>
    <w:rsid w:val="00924A1C"/>
    <w:rsid w:val="00924E84"/>
    <w:rsid w:val="00926E34"/>
    <w:rsid w:val="00935E2F"/>
    <w:rsid w:val="00937860"/>
    <w:rsid w:val="00940669"/>
    <w:rsid w:val="00945BC8"/>
    <w:rsid w:val="00945E57"/>
    <w:rsid w:val="009469D7"/>
    <w:rsid w:val="009502D3"/>
    <w:rsid w:val="0095222E"/>
    <w:rsid w:val="00952ED6"/>
    <w:rsid w:val="00952F9C"/>
    <w:rsid w:val="00956927"/>
    <w:rsid w:val="0096055E"/>
    <w:rsid w:val="00961204"/>
    <w:rsid w:val="009619D4"/>
    <w:rsid w:val="009628CC"/>
    <w:rsid w:val="009664FB"/>
    <w:rsid w:val="00966D25"/>
    <w:rsid w:val="00966FA6"/>
    <w:rsid w:val="00970136"/>
    <w:rsid w:val="00973337"/>
    <w:rsid w:val="009739BD"/>
    <w:rsid w:val="00973C65"/>
    <w:rsid w:val="00973FE3"/>
    <w:rsid w:val="00974413"/>
    <w:rsid w:val="00976422"/>
    <w:rsid w:val="00980BFC"/>
    <w:rsid w:val="00981F44"/>
    <w:rsid w:val="00987220"/>
    <w:rsid w:val="00990716"/>
    <w:rsid w:val="009911AA"/>
    <w:rsid w:val="00993303"/>
    <w:rsid w:val="0099456B"/>
    <w:rsid w:val="009967A4"/>
    <w:rsid w:val="00997300"/>
    <w:rsid w:val="009A1861"/>
    <w:rsid w:val="009A1F30"/>
    <w:rsid w:val="009A4305"/>
    <w:rsid w:val="009A4E8B"/>
    <w:rsid w:val="009A57D9"/>
    <w:rsid w:val="009A7CCD"/>
    <w:rsid w:val="009B0AB5"/>
    <w:rsid w:val="009B1BB2"/>
    <w:rsid w:val="009B24DF"/>
    <w:rsid w:val="009B2A09"/>
    <w:rsid w:val="009B37B9"/>
    <w:rsid w:val="009B3939"/>
    <w:rsid w:val="009B3D17"/>
    <w:rsid w:val="009B5BF3"/>
    <w:rsid w:val="009C2BA7"/>
    <w:rsid w:val="009C32DD"/>
    <w:rsid w:val="009C4366"/>
    <w:rsid w:val="009C5A36"/>
    <w:rsid w:val="009C73E9"/>
    <w:rsid w:val="009D0F74"/>
    <w:rsid w:val="009D0FBA"/>
    <w:rsid w:val="009D11DC"/>
    <w:rsid w:val="009D1789"/>
    <w:rsid w:val="009D2375"/>
    <w:rsid w:val="009D3B32"/>
    <w:rsid w:val="009D630D"/>
    <w:rsid w:val="009D766F"/>
    <w:rsid w:val="009E036B"/>
    <w:rsid w:val="009E047E"/>
    <w:rsid w:val="009E2C18"/>
    <w:rsid w:val="009E5497"/>
    <w:rsid w:val="009E5C4F"/>
    <w:rsid w:val="009F232C"/>
    <w:rsid w:val="009F3722"/>
    <w:rsid w:val="009F676F"/>
    <w:rsid w:val="00A008C8"/>
    <w:rsid w:val="00A00996"/>
    <w:rsid w:val="00A01AA6"/>
    <w:rsid w:val="00A022ED"/>
    <w:rsid w:val="00A04299"/>
    <w:rsid w:val="00A0454A"/>
    <w:rsid w:val="00A0460B"/>
    <w:rsid w:val="00A05881"/>
    <w:rsid w:val="00A1071D"/>
    <w:rsid w:val="00A10F77"/>
    <w:rsid w:val="00A14485"/>
    <w:rsid w:val="00A15B71"/>
    <w:rsid w:val="00A166D0"/>
    <w:rsid w:val="00A179A4"/>
    <w:rsid w:val="00A21560"/>
    <w:rsid w:val="00A21CA7"/>
    <w:rsid w:val="00A22851"/>
    <w:rsid w:val="00A23E03"/>
    <w:rsid w:val="00A263B4"/>
    <w:rsid w:val="00A32039"/>
    <w:rsid w:val="00A32AEA"/>
    <w:rsid w:val="00A33AEF"/>
    <w:rsid w:val="00A35710"/>
    <w:rsid w:val="00A40793"/>
    <w:rsid w:val="00A43149"/>
    <w:rsid w:val="00A4492A"/>
    <w:rsid w:val="00A461E1"/>
    <w:rsid w:val="00A524E5"/>
    <w:rsid w:val="00A5259E"/>
    <w:rsid w:val="00A5489B"/>
    <w:rsid w:val="00A55057"/>
    <w:rsid w:val="00A55B06"/>
    <w:rsid w:val="00A60DA4"/>
    <w:rsid w:val="00A6199B"/>
    <w:rsid w:val="00A6261E"/>
    <w:rsid w:val="00A62D37"/>
    <w:rsid w:val="00A6458C"/>
    <w:rsid w:val="00A6668F"/>
    <w:rsid w:val="00A67381"/>
    <w:rsid w:val="00A717D0"/>
    <w:rsid w:val="00A71CD7"/>
    <w:rsid w:val="00A71FF9"/>
    <w:rsid w:val="00A72BEA"/>
    <w:rsid w:val="00A73BE3"/>
    <w:rsid w:val="00A76AC7"/>
    <w:rsid w:val="00A82421"/>
    <w:rsid w:val="00A86DE7"/>
    <w:rsid w:val="00A8776E"/>
    <w:rsid w:val="00A93752"/>
    <w:rsid w:val="00A94C29"/>
    <w:rsid w:val="00A9642B"/>
    <w:rsid w:val="00A96D14"/>
    <w:rsid w:val="00A973AB"/>
    <w:rsid w:val="00AA1D3C"/>
    <w:rsid w:val="00AA1FA3"/>
    <w:rsid w:val="00AA21C5"/>
    <w:rsid w:val="00AA295D"/>
    <w:rsid w:val="00AA4B37"/>
    <w:rsid w:val="00AA4FEE"/>
    <w:rsid w:val="00AA78FB"/>
    <w:rsid w:val="00AB5208"/>
    <w:rsid w:val="00AB55BB"/>
    <w:rsid w:val="00AB6A56"/>
    <w:rsid w:val="00AB6AC9"/>
    <w:rsid w:val="00AB7428"/>
    <w:rsid w:val="00AC1AA3"/>
    <w:rsid w:val="00AC632C"/>
    <w:rsid w:val="00AC7EE0"/>
    <w:rsid w:val="00AD1B55"/>
    <w:rsid w:val="00AD4021"/>
    <w:rsid w:val="00AD42B5"/>
    <w:rsid w:val="00AD46B2"/>
    <w:rsid w:val="00AD5627"/>
    <w:rsid w:val="00AE3A57"/>
    <w:rsid w:val="00AE4A11"/>
    <w:rsid w:val="00AE4B15"/>
    <w:rsid w:val="00AE5B75"/>
    <w:rsid w:val="00AE6E8B"/>
    <w:rsid w:val="00AF1596"/>
    <w:rsid w:val="00AF17CC"/>
    <w:rsid w:val="00AF18B2"/>
    <w:rsid w:val="00AF4A22"/>
    <w:rsid w:val="00AF4C3E"/>
    <w:rsid w:val="00AF7590"/>
    <w:rsid w:val="00B002EE"/>
    <w:rsid w:val="00B00B5A"/>
    <w:rsid w:val="00B0106F"/>
    <w:rsid w:val="00B02FFE"/>
    <w:rsid w:val="00B131ED"/>
    <w:rsid w:val="00B13685"/>
    <w:rsid w:val="00B152E2"/>
    <w:rsid w:val="00B1534C"/>
    <w:rsid w:val="00B21824"/>
    <w:rsid w:val="00B21828"/>
    <w:rsid w:val="00B21DD5"/>
    <w:rsid w:val="00B2206A"/>
    <w:rsid w:val="00B23E2C"/>
    <w:rsid w:val="00B27A15"/>
    <w:rsid w:val="00B301D8"/>
    <w:rsid w:val="00B30859"/>
    <w:rsid w:val="00B32E93"/>
    <w:rsid w:val="00B350A1"/>
    <w:rsid w:val="00B35F5D"/>
    <w:rsid w:val="00B36740"/>
    <w:rsid w:val="00B40D0B"/>
    <w:rsid w:val="00B415B1"/>
    <w:rsid w:val="00B43F5F"/>
    <w:rsid w:val="00B46D72"/>
    <w:rsid w:val="00B46F6E"/>
    <w:rsid w:val="00B52CCC"/>
    <w:rsid w:val="00B53356"/>
    <w:rsid w:val="00B54DD1"/>
    <w:rsid w:val="00B557DD"/>
    <w:rsid w:val="00B719D9"/>
    <w:rsid w:val="00B72C72"/>
    <w:rsid w:val="00B731A3"/>
    <w:rsid w:val="00B73BB6"/>
    <w:rsid w:val="00B80036"/>
    <w:rsid w:val="00B82512"/>
    <w:rsid w:val="00B8714D"/>
    <w:rsid w:val="00B90928"/>
    <w:rsid w:val="00B90F92"/>
    <w:rsid w:val="00B9468C"/>
    <w:rsid w:val="00B96788"/>
    <w:rsid w:val="00BA084E"/>
    <w:rsid w:val="00BA1502"/>
    <w:rsid w:val="00BA5182"/>
    <w:rsid w:val="00BA5B3D"/>
    <w:rsid w:val="00BA6056"/>
    <w:rsid w:val="00BA6631"/>
    <w:rsid w:val="00BA7D60"/>
    <w:rsid w:val="00BB0846"/>
    <w:rsid w:val="00BB31C9"/>
    <w:rsid w:val="00BB3DCB"/>
    <w:rsid w:val="00BB5C63"/>
    <w:rsid w:val="00BB7740"/>
    <w:rsid w:val="00BC041D"/>
    <w:rsid w:val="00BC1542"/>
    <w:rsid w:val="00BC18AA"/>
    <w:rsid w:val="00BC1EFC"/>
    <w:rsid w:val="00BC4BA4"/>
    <w:rsid w:val="00BC5AD8"/>
    <w:rsid w:val="00BC5C75"/>
    <w:rsid w:val="00BC69DB"/>
    <w:rsid w:val="00BD224A"/>
    <w:rsid w:val="00BD23F0"/>
    <w:rsid w:val="00BD32B9"/>
    <w:rsid w:val="00BD3FB2"/>
    <w:rsid w:val="00BD427A"/>
    <w:rsid w:val="00BD4581"/>
    <w:rsid w:val="00BD6EC8"/>
    <w:rsid w:val="00BE3BD2"/>
    <w:rsid w:val="00BE5148"/>
    <w:rsid w:val="00BE56AE"/>
    <w:rsid w:val="00BF1E93"/>
    <w:rsid w:val="00BF2707"/>
    <w:rsid w:val="00C004AD"/>
    <w:rsid w:val="00C01080"/>
    <w:rsid w:val="00C0332A"/>
    <w:rsid w:val="00C034B3"/>
    <w:rsid w:val="00C0741B"/>
    <w:rsid w:val="00C07F66"/>
    <w:rsid w:val="00C12E93"/>
    <w:rsid w:val="00C13652"/>
    <w:rsid w:val="00C20178"/>
    <w:rsid w:val="00C259A2"/>
    <w:rsid w:val="00C369D2"/>
    <w:rsid w:val="00C40C90"/>
    <w:rsid w:val="00C42788"/>
    <w:rsid w:val="00C42810"/>
    <w:rsid w:val="00C42B7F"/>
    <w:rsid w:val="00C43B12"/>
    <w:rsid w:val="00C45BC1"/>
    <w:rsid w:val="00C461AF"/>
    <w:rsid w:val="00C466BB"/>
    <w:rsid w:val="00C47857"/>
    <w:rsid w:val="00C504BA"/>
    <w:rsid w:val="00C506EA"/>
    <w:rsid w:val="00C50B3B"/>
    <w:rsid w:val="00C51831"/>
    <w:rsid w:val="00C52205"/>
    <w:rsid w:val="00C53759"/>
    <w:rsid w:val="00C64051"/>
    <w:rsid w:val="00C642BE"/>
    <w:rsid w:val="00C66BEA"/>
    <w:rsid w:val="00C67214"/>
    <w:rsid w:val="00C70E46"/>
    <w:rsid w:val="00C7122F"/>
    <w:rsid w:val="00C712BC"/>
    <w:rsid w:val="00C724BB"/>
    <w:rsid w:val="00C73250"/>
    <w:rsid w:val="00C74E40"/>
    <w:rsid w:val="00C75A13"/>
    <w:rsid w:val="00C76E21"/>
    <w:rsid w:val="00C819F6"/>
    <w:rsid w:val="00C82D90"/>
    <w:rsid w:val="00C83A8D"/>
    <w:rsid w:val="00C851F5"/>
    <w:rsid w:val="00C858AD"/>
    <w:rsid w:val="00C87A12"/>
    <w:rsid w:val="00C90B03"/>
    <w:rsid w:val="00C911B2"/>
    <w:rsid w:val="00C94D61"/>
    <w:rsid w:val="00C9659D"/>
    <w:rsid w:val="00CA0B0D"/>
    <w:rsid w:val="00CA696C"/>
    <w:rsid w:val="00CA72DE"/>
    <w:rsid w:val="00CA7B8B"/>
    <w:rsid w:val="00CB1021"/>
    <w:rsid w:val="00CB22AD"/>
    <w:rsid w:val="00CB38B0"/>
    <w:rsid w:val="00CB3B02"/>
    <w:rsid w:val="00CB5689"/>
    <w:rsid w:val="00CB6584"/>
    <w:rsid w:val="00CB7078"/>
    <w:rsid w:val="00CC03F0"/>
    <w:rsid w:val="00CC0969"/>
    <w:rsid w:val="00CC3915"/>
    <w:rsid w:val="00CC4453"/>
    <w:rsid w:val="00CC4B70"/>
    <w:rsid w:val="00CC6680"/>
    <w:rsid w:val="00CD23F3"/>
    <w:rsid w:val="00CD3165"/>
    <w:rsid w:val="00CD4BC7"/>
    <w:rsid w:val="00CE36F2"/>
    <w:rsid w:val="00CE389D"/>
    <w:rsid w:val="00CE3E58"/>
    <w:rsid w:val="00CE4292"/>
    <w:rsid w:val="00CE482D"/>
    <w:rsid w:val="00CE4E1E"/>
    <w:rsid w:val="00CE556A"/>
    <w:rsid w:val="00CE593B"/>
    <w:rsid w:val="00CE6FA8"/>
    <w:rsid w:val="00CF1568"/>
    <w:rsid w:val="00CF1691"/>
    <w:rsid w:val="00CF3533"/>
    <w:rsid w:val="00CF516A"/>
    <w:rsid w:val="00CF5CF5"/>
    <w:rsid w:val="00CF7876"/>
    <w:rsid w:val="00D0036A"/>
    <w:rsid w:val="00D00FFA"/>
    <w:rsid w:val="00D024D9"/>
    <w:rsid w:val="00D03B53"/>
    <w:rsid w:val="00D060F8"/>
    <w:rsid w:val="00D066B7"/>
    <w:rsid w:val="00D07D9A"/>
    <w:rsid w:val="00D100A6"/>
    <w:rsid w:val="00D1073F"/>
    <w:rsid w:val="00D14D23"/>
    <w:rsid w:val="00D208CF"/>
    <w:rsid w:val="00D21A97"/>
    <w:rsid w:val="00D253D3"/>
    <w:rsid w:val="00D324CE"/>
    <w:rsid w:val="00D338F3"/>
    <w:rsid w:val="00D34AB7"/>
    <w:rsid w:val="00D36D5B"/>
    <w:rsid w:val="00D409D7"/>
    <w:rsid w:val="00D40CF7"/>
    <w:rsid w:val="00D42BAE"/>
    <w:rsid w:val="00D434D0"/>
    <w:rsid w:val="00D4377A"/>
    <w:rsid w:val="00D44B88"/>
    <w:rsid w:val="00D44C31"/>
    <w:rsid w:val="00D473B2"/>
    <w:rsid w:val="00D5162E"/>
    <w:rsid w:val="00D557BE"/>
    <w:rsid w:val="00D5678A"/>
    <w:rsid w:val="00D57740"/>
    <w:rsid w:val="00D67D32"/>
    <w:rsid w:val="00D7166E"/>
    <w:rsid w:val="00D73096"/>
    <w:rsid w:val="00D73860"/>
    <w:rsid w:val="00D73CFA"/>
    <w:rsid w:val="00D74486"/>
    <w:rsid w:val="00D74714"/>
    <w:rsid w:val="00D7681F"/>
    <w:rsid w:val="00D770BF"/>
    <w:rsid w:val="00D77D86"/>
    <w:rsid w:val="00D81F84"/>
    <w:rsid w:val="00D87026"/>
    <w:rsid w:val="00D91981"/>
    <w:rsid w:val="00D92C46"/>
    <w:rsid w:val="00D93D36"/>
    <w:rsid w:val="00D9456D"/>
    <w:rsid w:val="00D94BEB"/>
    <w:rsid w:val="00D97C82"/>
    <w:rsid w:val="00DA025C"/>
    <w:rsid w:val="00DA26F6"/>
    <w:rsid w:val="00DA5B7D"/>
    <w:rsid w:val="00DB0386"/>
    <w:rsid w:val="00DB23A5"/>
    <w:rsid w:val="00DB2FB1"/>
    <w:rsid w:val="00DB599E"/>
    <w:rsid w:val="00DC3A69"/>
    <w:rsid w:val="00DC6A78"/>
    <w:rsid w:val="00DC729E"/>
    <w:rsid w:val="00DD02DA"/>
    <w:rsid w:val="00DD1249"/>
    <w:rsid w:val="00DD29B8"/>
    <w:rsid w:val="00DD5893"/>
    <w:rsid w:val="00DD76D1"/>
    <w:rsid w:val="00DE12F7"/>
    <w:rsid w:val="00DE2606"/>
    <w:rsid w:val="00DE310C"/>
    <w:rsid w:val="00DE33D6"/>
    <w:rsid w:val="00DE51A6"/>
    <w:rsid w:val="00DE5F84"/>
    <w:rsid w:val="00DE6520"/>
    <w:rsid w:val="00DE790A"/>
    <w:rsid w:val="00DF01B0"/>
    <w:rsid w:val="00DF27B5"/>
    <w:rsid w:val="00DF5524"/>
    <w:rsid w:val="00DF746A"/>
    <w:rsid w:val="00E00B01"/>
    <w:rsid w:val="00E01A57"/>
    <w:rsid w:val="00E02F27"/>
    <w:rsid w:val="00E041E4"/>
    <w:rsid w:val="00E04989"/>
    <w:rsid w:val="00E052B4"/>
    <w:rsid w:val="00E0768E"/>
    <w:rsid w:val="00E07D55"/>
    <w:rsid w:val="00E13DD4"/>
    <w:rsid w:val="00E14F88"/>
    <w:rsid w:val="00E20852"/>
    <w:rsid w:val="00E2238E"/>
    <w:rsid w:val="00E26DCB"/>
    <w:rsid w:val="00E31685"/>
    <w:rsid w:val="00E317E9"/>
    <w:rsid w:val="00E328D4"/>
    <w:rsid w:val="00E33073"/>
    <w:rsid w:val="00E33B2B"/>
    <w:rsid w:val="00E36586"/>
    <w:rsid w:val="00E40CD8"/>
    <w:rsid w:val="00E4166A"/>
    <w:rsid w:val="00E41B2D"/>
    <w:rsid w:val="00E42F8D"/>
    <w:rsid w:val="00E43006"/>
    <w:rsid w:val="00E45C2B"/>
    <w:rsid w:val="00E46235"/>
    <w:rsid w:val="00E5057B"/>
    <w:rsid w:val="00E50860"/>
    <w:rsid w:val="00E513F6"/>
    <w:rsid w:val="00E55342"/>
    <w:rsid w:val="00E558A7"/>
    <w:rsid w:val="00E6085A"/>
    <w:rsid w:val="00E6296C"/>
    <w:rsid w:val="00E629B9"/>
    <w:rsid w:val="00E64343"/>
    <w:rsid w:val="00E64496"/>
    <w:rsid w:val="00E6660A"/>
    <w:rsid w:val="00E704A0"/>
    <w:rsid w:val="00E72149"/>
    <w:rsid w:val="00E72C78"/>
    <w:rsid w:val="00E7306C"/>
    <w:rsid w:val="00E73603"/>
    <w:rsid w:val="00E73986"/>
    <w:rsid w:val="00E73FC7"/>
    <w:rsid w:val="00E74F9F"/>
    <w:rsid w:val="00E750A5"/>
    <w:rsid w:val="00E771F3"/>
    <w:rsid w:val="00E81EEC"/>
    <w:rsid w:val="00E845A8"/>
    <w:rsid w:val="00E8506C"/>
    <w:rsid w:val="00E8568A"/>
    <w:rsid w:val="00E857CB"/>
    <w:rsid w:val="00E902B1"/>
    <w:rsid w:val="00E90359"/>
    <w:rsid w:val="00E922CD"/>
    <w:rsid w:val="00E92D20"/>
    <w:rsid w:val="00E92D23"/>
    <w:rsid w:val="00E92E20"/>
    <w:rsid w:val="00E94286"/>
    <w:rsid w:val="00E968BE"/>
    <w:rsid w:val="00EA13D9"/>
    <w:rsid w:val="00EA23DC"/>
    <w:rsid w:val="00EA2B0A"/>
    <w:rsid w:val="00EA4C11"/>
    <w:rsid w:val="00EA66BC"/>
    <w:rsid w:val="00EA7876"/>
    <w:rsid w:val="00EA7AE3"/>
    <w:rsid w:val="00EB16BD"/>
    <w:rsid w:val="00EB29B1"/>
    <w:rsid w:val="00EB479E"/>
    <w:rsid w:val="00EB4C30"/>
    <w:rsid w:val="00EB6239"/>
    <w:rsid w:val="00EC05BF"/>
    <w:rsid w:val="00EC1CC6"/>
    <w:rsid w:val="00EC3F96"/>
    <w:rsid w:val="00EC4628"/>
    <w:rsid w:val="00EC529C"/>
    <w:rsid w:val="00EC5C30"/>
    <w:rsid w:val="00EC766A"/>
    <w:rsid w:val="00ED00D7"/>
    <w:rsid w:val="00ED0EF8"/>
    <w:rsid w:val="00ED335E"/>
    <w:rsid w:val="00EE06E7"/>
    <w:rsid w:val="00EE21BB"/>
    <w:rsid w:val="00EE22EF"/>
    <w:rsid w:val="00EE5381"/>
    <w:rsid w:val="00EE5F14"/>
    <w:rsid w:val="00EE726B"/>
    <w:rsid w:val="00EF0B69"/>
    <w:rsid w:val="00EF0E06"/>
    <w:rsid w:val="00EF177A"/>
    <w:rsid w:val="00EF22DE"/>
    <w:rsid w:val="00EF2DBD"/>
    <w:rsid w:val="00EF5330"/>
    <w:rsid w:val="00EF6A95"/>
    <w:rsid w:val="00EF6C7C"/>
    <w:rsid w:val="00EF7CBA"/>
    <w:rsid w:val="00F00642"/>
    <w:rsid w:val="00F02F67"/>
    <w:rsid w:val="00F04526"/>
    <w:rsid w:val="00F0700D"/>
    <w:rsid w:val="00F1276E"/>
    <w:rsid w:val="00F13954"/>
    <w:rsid w:val="00F14B21"/>
    <w:rsid w:val="00F15D2E"/>
    <w:rsid w:val="00F16F74"/>
    <w:rsid w:val="00F17DA3"/>
    <w:rsid w:val="00F20090"/>
    <w:rsid w:val="00F21335"/>
    <w:rsid w:val="00F22688"/>
    <w:rsid w:val="00F22B7B"/>
    <w:rsid w:val="00F231FA"/>
    <w:rsid w:val="00F23F15"/>
    <w:rsid w:val="00F250B3"/>
    <w:rsid w:val="00F2770E"/>
    <w:rsid w:val="00F27DAE"/>
    <w:rsid w:val="00F3021F"/>
    <w:rsid w:val="00F31088"/>
    <w:rsid w:val="00F31C91"/>
    <w:rsid w:val="00F344E6"/>
    <w:rsid w:val="00F35281"/>
    <w:rsid w:val="00F352B7"/>
    <w:rsid w:val="00F35ADE"/>
    <w:rsid w:val="00F3672B"/>
    <w:rsid w:val="00F36D56"/>
    <w:rsid w:val="00F3719C"/>
    <w:rsid w:val="00F40259"/>
    <w:rsid w:val="00F40FA1"/>
    <w:rsid w:val="00F46F30"/>
    <w:rsid w:val="00F5177C"/>
    <w:rsid w:val="00F51BB0"/>
    <w:rsid w:val="00F51C85"/>
    <w:rsid w:val="00F520B9"/>
    <w:rsid w:val="00F52992"/>
    <w:rsid w:val="00F5426F"/>
    <w:rsid w:val="00F54362"/>
    <w:rsid w:val="00F55BB1"/>
    <w:rsid w:val="00F5782A"/>
    <w:rsid w:val="00F643AF"/>
    <w:rsid w:val="00F650C5"/>
    <w:rsid w:val="00F6527A"/>
    <w:rsid w:val="00F66841"/>
    <w:rsid w:val="00F70DC2"/>
    <w:rsid w:val="00F7129B"/>
    <w:rsid w:val="00F71DFC"/>
    <w:rsid w:val="00F72440"/>
    <w:rsid w:val="00F73799"/>
    <w:rsid w:val="00F75A88"/>
    <w:rsid w:val="00F75AD1"/>
    <w:rsid w:val="00F80F52"/>
    <w:rsid w:val="00F82413"/>
    <w:rsid w:val="00F8288E"/>
    <w:rsid w:val="00F82F4B"/>
    <w:rsid w:val="00F83448"/>
    <w:rsid w:val="00F83F3B"/>
    <w:rsid w:val="00F86256"/>
    <w:rsid w:val="00F8627D"/>
    <w:rsid w:val="00F866F2"/>
    <w:rsid w:val="00F905E8"/>
    <w:rsid w:val="00F909A2"/>
    <w:rsid w:val="00F910CB"/>
    <w:rsid w:val="00F94A0C"/>
    <w:rsid w:val="00F9695B"/>
    <w:rsid w:val="00FA01BA"/>
    <w:rsid w:val="00FA060D"/>
    <w:rsid w:val="00FA2E17"/>
    <w:rsid w:val="00FA46BC"/>
    <w:rsid w:val="00FA53A0"/>
    <w:rsid w:val="00FA6800"/>
    <w:rsid w:val="00FB015B"/>
    <w:rsid w:val="00FB179C"/>
    <w:rsid w:val="00FB6119"/>
    <w:rsid w:val="00FB6A07"/>
    <w:rsid w:val="00FC19A1"/>
    <w:rsid w:val="00FC368A"/>
    <w:rsid w:val="00FC7131"/>
    <w:rsid w:val="00FC71EE"/>
    <w:rsid w:val="00FC74DA"/>
    <w:rsid w:val="00FD18DD"/>
    <w:rsid w:val="00FD4BE7"/>
    <w:rsid w:val="00FD4DAD"/>
    <w:rsid w:val="00FD6137"/>
    <w:rsid w:val="00FE0237"/>
    <w:rsid w:val="00FE28DB"/>
    <w:rsid w:val="00FE5D2E"/>
    <w:rsid w:val="00FE5F31"/>
    <w:rsid w:val="00FE65B4"/>
    <w:rsid w:val="00FF15AC"/>
    <w:rsid w:val="00FF1CFE"/>
    <w:rsid w:val="00FF3067"/>
    <w:rsid w:val="00FF3DDC"/>
    <w:rsid w:val="00FF57BB"/>
    <w:rsid w:val="00FF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67C3D1"/>
  <w15:chartTrackingRefBased/>
  <w15:docId w15:val="{C405D534-66D7-4A5D-AF79-DBE1B74F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0">
    <w:name w:val="heading 1"/>
    <w:basedOn w:val="a1"/>
    <w:next w:val="a1"/>
    <w:link w:val="11"/>
    <w:uiPriority w:val="9"/>
    <w:qFormat/>
    <w:rsid w:val="00AC632C"/>
    <w:pPr>
      <w:keepNext/>
      <w:keepLines/>
      <w:pageBreakBefore/>
      <w:spacing w:before="280" w:after="80"/>
      <w:outlineLvl w:val="0"/>
    </w:pPr>
    <w:rPr>
      <w:rFonts w:asciiTheme="majorHAnsi" w:eastAsia="BIZ UDPゴシック" w:hAnsiTheme="majorHAnsi" w:cstheme="majorBidi"/>
      <w:b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2"/>
    <w:uiPriority w:val="9"/>
    <w:unhideWhenUsed/>
    <w:qFormat/>
    <w:rsid w:val="009E5C4F"/>
    <w:pPr>
      <w:keepNext/>
      <w:keepLines/>
      <w:numPr>
        <w:numId w:val="21"/>
      </w:numPr>
      <w:pBdr>
        <w:top w:val="single" w:sz="18" w:space="3" w:color="auto"/>
        <w:bottom w:val="single" w:sz="18" w:space="3" w:color="auto"/>
      </w:pBdr>
      <w:spacing w:before="480" w:after="120"/>
      <w:ind w:rightChars="100" w:right="100"/>
      <w:outlineLvl w:val="1"/>
    </w:pPr>
    <w:rPr>
      <w:rFonts w:asciiTheme="majorHAnsi" w:eastAsia="BIZ UDゴシック" w:hAnsiTheme="majorHAnsi" w:cstheme="majorBidi"/>
      <w:color w:val="000000" w:themeColor="text1"/>
      <w:sz w:val="22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055592"/>
    <w:pPr>
      <w:keepNext/>
      <w:keepLines/>
      <w:spacing w:before="160" w:after="80"/>
      <w:ind w:leftChars="100" w:left="210" w:rightChars="100" w:right="21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45E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rsid w:val="00945E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45E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45E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45E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45E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日本史スタイル"/>
    <w:uiPriority w:val="99"/>
    <w:rsid w:val="006F039E"/>
    <w:pPr>
      <w:numPr>
        <w:numId w:val="1"/>
      </w:numPr>
    </w:pPr>
  </w:style>
  <w:style w:type="paragraph" w:styleId="a5">
    <w:name w:val="Title"/>
    <w:basedOn w:val="a1"/>
    <w:next w:val="a1"/>
    <w:link w:val="a6"/>
    <w:uiPriority w:val="10"/>
    <w:qFormat/>
    <w:rsid w:val="00C42B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6">
    <w:name w:val="表題 (文字)"/>
    <w:basedOn w:val="a2"/>
    <w:link w:val="a5"/>
    <w:uiPriority w:val="10"/>
    <w:rsid w:val="00C42B7F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11">
    <w:name w:val="見出し 1 (文字)"/>
    <w:basedOn w:val="a2"/>
    <w:link w:val="10"/>
    <w:uiPriority w:val="9"/>
    <w:rsid w:val="00AC632C"/>
    <w:rPr>
      <w:rFonts w:asciiTheme="majorHAnsi" w:eastAsia="BIZ UDPゴシック" w:hAnsiTheme="majorHAnsi" w:cstheme="majorBidi"/>
      <w:b/>
      <w:color w:val="000000" w:themeColor="text1"/>
      <w:sz w:val="32"/>
      <w:szCs w:val="32"/>
    </w:rPr>
  </w:style>
  <w:style w:type="character" w:customStyle="1" w:styleId="22">
    <w:name w:val="見出し 2 (文字)"/>
    <w:basedOn w:val="a2"/>
    <w:link w:val="20"/>
    <w:uiPriority w:val="9"/>
    <w:rsid w:val="009E5C4F"/>
    <w:rPr>
      <w:rFonts w:asciiTheme="majorHAnsi" w:eastAsia="BIZ UDゴシック" w:hAnsiTheme="majorHAnsi" w:cstheme="majorBidi"/>
      <w:color w:val="000000" w:themeColor="text1"/>
      <w:sz w:val="22"/>
      <w:szCs w:val="28"/>
    </w:rPr>
  </w:style>
  <w:style w:type="numbering" w:customStyle="1" w:styleId="2">
    <w:name w:val="日本史スタイル2"/>
    <w:uiPriority w:val="99"/>
    <w:rsid w:val="006C52C9"/>
    <w:pPr>
      <w:numPr>
        <w:numId w:val="6"/>
      </w:numPr>
    </w:pPr>
  </w:style>
  <w:style w:type="character" w:customStyle="1" w:styleId="30">
    <w:name w:val="見出し 3 (文字)"/>
    <w:basedOn w:val="a2"/>
    <w:link w:val="3"/>
    <w:uiPriority w:val="9"/>
    <w:rsid w:val="000555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2"/>
    <w:link w:val="4"/>
    <w:uiPriority w:val="9"/>
    <w:semiHidden/>
    <w:rsid w:val="00945E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1">
    <w:name w:val="見出し 5 (文字)"/>
    <w:basedOn w:val="a2"/>
    <w:link w:val="50"/>
    <w:uiPriority w:val="9"/>
    <w:semiHidden/>
    <w:rsid w:val="00945E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rsid w:val="00945E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rsid w:val="00945E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rsid w:val="00945E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rsid w:val="00945E57"/>
    <w:rPr>
      <w:rFonts w:asciiTheme="majorHAnsi" w:eastAsiaTheme="majorEastAsia" w:hAnsiTheme="majorHAnsi" w:cstheme="majorBidi"/>
      <w:color w:val="000000" w:themeColor="text1"/>
    </w:rPr>
  </w:style>
  <w:style w:type="paragraph" w:styleId="a7">
    <w:name w:val="Subtitle"/>
    <w:basedOn w:val="a1"/>
    <w:next w:val="a1"/>
    <w:link w:val="a8"/>
    <w:uiPriority w:val="11"/>
    <w:qFormat/>
    <w:rsid w:val="00945E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2"/>
    <w:link w:val="a7"/>
    <w:uiPriority w:val="11"/>
    <w:rsid w:val="00945E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945E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2"/>
    <w:link w:val="a9"/>
    <w:uiPriority w:val="29"/>
    <w:rsid w:val="00945E57"/>
    <w:rPr>
      <w:i/>
      <w:iCs/>
      <w:color w:val="404040" w:themeColor="text1" w:themeTint="BF"/>
    </w:rPr>
  </w:style>
  <w:style w:type="paragraph" w:styleId="ab">
    <w:name w:val="List Paragraph"/>
    <w:basedOn w:val="a1"/>
    <w:link w:val="ac"/>
    <w:uiPriority w:val="34"/>
    <w:qFormat/>
    <w:rsid w:val="00945E57"/>
    <w:pPr>
      <w:ind w:left="720"/>
      <w:contextualSpacing/>
    </w:pPr>
  </w:style>
  <w:style w:type="character" w:styleId="23">
    <w:name w:val="Intense Emphasis"/>
    <w:basedOn w:val="a2"/>
    <w:uiPriority w:val="21"/>
    <w:qFormat/>
    <w:rsid w:val="00945E57"/>
    <w:rPr>
      <w:i/>
      <w:iCs/>
      <w:color w:val="0F4761" w:themeColor="accent1" w:themeShade="BF"/>
    </w:rPr>
  </w:style>
  <w:style w:type="paragraph" w:styleId="24">
    <w:name w:val="Intense Quote"/>
    <w:basedOn w:val="a1"/>
    <w:next w:val="a1"/>
    <w:link w:val="25"/>
    <w:uiPriority w:val="30"/>
    <w:qFormat/>
    <w:rsid w:val="00945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5">
    <w:name w:val="引用文 2 (文字)"/>
    <w:basedOn w:val="a2"/>
    <w:link w:val="24"/>
    <w:uiPriority w:val="30"/>
    <w:rsid w:val="00945E57"/>
    <w:rPr>
      <w:i/>
      <w:iCs/>
      <w:color w:val="0F4761" w:themeColor="accent1" w:themeShade="BF"/>
    </w:rPr>
  </w:style>
  <w:style w:type="character" w:styleId="26">
    <w:name w:val="Intense Reference"/>
    <w:basedOn w:val="a2"/>
    <w:uiPriority w:val="32"/>
    <w:qFormat/>
    <w:rsid w:val="00945E57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1"/>
    <w:link w:val="ae"/>
    <w:uiPriority w:val="99"/>
    <w:unhideWhenUsed/>
    <w:rsid w:val="002431B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2431BE"/>
  </w:style>
  <w:style w:type="paragraph" w:styleId="af">
    <w:name w:val="footer"/>
    <w:basedOn w:val="a1"/>
    <w:link w:val="af0"/>
    <w:uiPriority w:val="99"/>
    <w:unhideWhenUsed/>
    <w:rsid w:val="002431BE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2431BE"/>
  </w:style>
  <w:style w:type="paragraph" w:customStyle="1" w:styleId="21">
    <w:name w:val="見出し(2)"/>
    <w:basedOn w:val="ab"/>
    <w:link w:val="27"/>
    <w:qFormat/>
    <w:rsid w:val="00E04989"/>
    <w:pPr>
      <w:numPr>
        <w:ilvl w:val="1"/>
        <w:numId w:val="41"/>
      </w:numPr>
      <w:spacing w:before="60" w:after="60"/>
    </w:pPr>
    <w:rPr>
      <w:rFonts w:eastAsia="BIZ UDPゴシック"/>
    </w:rPr>
  </w:style>
  <w:style w:type="character" w:customStyle="1" w:styleId="ac">
    <w:name w:val="リスト段落 (文字)"/>
    <w:basedOn w:val="a2"/>
    <w:link w:val="ab"/>
    <w:uiPriority w:val="34"/>
    <w:rsid w:val="00DD5893"/>
  </w:style>
  <w:style w:type="character" w:customStyle="1" w:styleId="27">
    <w:name w:val="見出し(2) (文字)"/>
    <w:basedOn w:val="ac"/>
    <w:link w:val="21"/>
    <w:rsid w:val="00E04989"/>
    <w:rPr>
      <w:rFonts w:eastAsia="BIZ UDPゴシック"/>
    </w:rPr>
  </w:style>
  <w:style w:type="character" w:customStyle="1" w:styleId="12">
    <w:name w:val="[網掛け1]"/>
    <w:basedOn w:val="a2"/>
    <w:uiPriority w:val="1"/>
    <w:qFormat/>
    <w:rsid w:val="007F633D"/>
    <w:rPr>
      <w:color w:val="auto"/>
      <w:bdr w:val="none" w:sz="0" w:space="0" w:color="auto"/>
      <w:shd w:val="pct25" w:color="auto" w:fill="auto"/>
    </w:rPr>
  </w:style>
  <w:style w:type="paragraph" w:customStyle="1" w:styleId="a0">
    <w:name w:val="見出し③"/>
    <w:basedOn w:val="ab"/>
    <w:link w:val="af1"/>
    <w:qFormat/>
    <w:rsid w:val="003853D4"/>
    <w:pPr>
      <w:numPr>
        <w:ilvl w:val="2"/>
        <w:numId w:val="41"/>
      </w:numPr>
      <w:spacing w:before="10" w:after="10"/>
    </w:pPr>
    <w:rPr>
      <w:rFonts w:eastAsia="BIZ UDゴシック"/>
    </w:rPr>
  </w:style>
  <w:style w:type="character" w:customStyle="1" w:styleId="af1">
    <w:name w:val="見出し③ (文字)"/>
    <w:basedOn w:val="ac"/>
    <w:link w:val="a0"/>
    <w:rsid w:val="003853D4"/>
    <w:rPr>
      <w:rFonts w:eastAsia="BIZ UDゴシック"/>
    </w:rPr>
  </w:style>
  <w:style w:type="paragraph" w:customStyle="1" w:styleId="4O">
    <w:name w:val="見出し4O"/>
    <w:basedOn w:val="ab"/>
    <w:link w:val="4O0"/>
    <w:qFormat/>
    <w:rsid w:val="003853D4"/>
    <w:pPr>
      <w:numPr>
        <w:ilvl w:val="3"/>
        <w:numId w:val="41"/>
      </w:numPr>
      <w:spacing w:before="100" w:beforeAutospacing="1" w:after="100" w:afterAutospacing="1"/>
    </w:pPr>
    <w:rPr>
      <w:rFonts w:ascii="BIZ UDゴシック" w:eastAsia="BIZ UDゴシック" w:hAnsi="BIZ UDゴシック"/>
    </w:rPr>
  </w:style>
  <w:style w:type="character" w:customStyle="1" w:styleId="4O0">
    <w:name w:val="見出し4O (文字)"/>
    <w:basedOn w:val="ac"/>
    <w:link w:val="4O"/>
    <w:rsid w:val="003853D4"/>
    <w:rPr>
      <w:rFonts w:ascii="BIZ UDゴシック" w:eastAsia="BIZ UDゴシック" w:hAnsi="BIZ UDゴシック"/>
    </w:rPr>
  </w:style>
  <w:style w:type="paragraph" w:customStyle="1" w:styleId="5">
    <w:name w:val="見出し5"/>
    <w:basedOn w:val="4O"/>
    <w:link w:val="52"/>
    <w:qFormat/>
    <w:rsid w:val="00F82413"/>
    <w:pPr>
      <w:numPr>
        <w:ilvl w:val="4"/>
      </w:numPr>
      <w:spacing w:before="180" w:after="180"/>
    </w:pPr>
    <w:rPr>
      <w:sz w:val="20"/>
    </w:rPr>
  </w:style>
  <w:style w:type="character" w:customStyle="1" w:styleId="52">
    <w:name w:val="見出し5 (文字)"/>
    <w:basedOn w:val="4O0"/>
    <w:link w:val="5"/>
    <w:rsid w:val="00F82413"/>
    <w:rPr>
      <w:rFonts w:ascii="BIZ UDゴシック" w:eastAsia="BIZ UDゴシック" w:hAnsi="BIZ UDゴシック"/>
      <w:sz w:val="20"/>
    </w:rPr>
  </w:style>
  <w:style w:type="paragraph" w:customStyle="1" w:styleId="1">
    <w:name w:val="[見出し1]"/>
    <w:basedOn w:val="21"/>
    <w:link w:val="13"/>
    <w:qFormat/>
    <w:rsid w:val="0036131D"/>
    <w:pPr>
      <w:numPr>
        <w:ilvl w:val="0"/>
      </w:numPr>
      <w:shd w:val="pct25" w:color="auto" w:fill="auto"/>
      <w:outlineLvl w:val="2"/>
    </w:pPr>
    <w:rPr>
      <w:rFonts w:ascii="BIZ UDゴシック" w:eastAsia="BIZ UDゴシック" w:hAnsi="BIZ UDゴシック"/>
    </w:rPr>
  </w:style>
  <w:style w:type="character" w:customStyle="1" w:styleId="13">
    <w:name w:val="[見出し1] (文字)"/>
    <w:basedOn w:val="27"/>
    <w:link w:val="1"/>
    <w:rsid w:val="0036131D"/>
    <w:rPr>
      <w:rFonts w:ascii="BIZ UDゴシック" w:eastAsia="BIZ UDゴシック" w:hAnsi="BIZ UDゴシック"/>
      <w:shd w:val="pct25" w:color="auto" w:fill="auto"/>
    </w:rPr>
  </w:style>
  <w:style w:type="character" w:styleId="af2">
    <w:name w:val="Subtle Emphasis"/>
    <w:uiPriority w:val="19"/>
    <w:qFormat/>
    <w:rsid w:val="003611BF"/>
  </w:style>
  <w:style w:type="paragraph" w:styleId="af3">
    <w:name w:val="caption"/>
    <w:basedOn w:val="a1"/>
    <w:next w:val="a1"/>
    <w:uiPriority w:val="35"/>
    <w:unhideWhenUsed/>
    <w:qFormat/>
    <w:rsid w:val="00632016"/>
    <w:rPr>
      <w:b/>
      <w:bCs/>
      <w:szCs w:val="21"/>
    </w:rPr>
  </w:style>
  <w:style w:type="paragraph" w:customStyle="1" w:styleId="af4">
    <w:name w:val="章題"/>
    <w:basedOn w:val="10"/>
    <w:link w:val="af5"/>
    <w:qFormat/>
    <w:rsid w:val="00AC632C"/>
    <w:pPr>
      <w:widowControl/>
    </w:pPr>
  </w:style>
  <w:style w:type="character" w:customStyle="1" w:styleId="af5">
    <w:name w:val="章題 (文字)"/>
    <w:basedOn w:val="11"/>
    <w:link w:val="af4"/>
    <w:rsid w:val="00AC632C"/>
    <w:rPr>
      <w:rFonts w:asciiTheme="majorHAnsi" w:eastAsia="BIZ UDPゴシック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example1.docx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 inokuchi</dc:creator>
  <cp:keywords/>
  <dc:description/>
  <cp:lastModifiedBy>nao inokuchi</cp:lastModifiedBy>
  <cp:revision>2</cp:revision>
  <dcterms:created xsi:type="dcterms:W3CDTF">2025-08-24T03:31:00Z</dcterms:created>
  <dcterms:modified xsi:type="dcterms:W3CDTF">2025-08-24T03:31:00Z</dcterms:modified>
</cp:coreProperties>
</file>