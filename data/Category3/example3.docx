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2FF5" w14:textId="53F85C2C" w:rsidR="002E1759" w:rsidRDefault="002E1759" w:rsidP="002E1759">
      <w:pPr>
        <w:pStyle w:val="a"/>
      </w:pPr>
      <w:r>
        <w:rPr>
          <w:rFonts w:hint="eastAsia"/>
        </w:rPr>
        <w:t>あ</w:t>
      </w:r>
    </w:p>
    <w:p w14:paraId="42871278" w14:textId="6E16C979" w:rsidR="002E1759" w:rsidRDefault="002E1759" w:rsidP="00A31941">
      <w:pPr>
        <w:pStyle w:val="a0"/>
      </w:pPr>
      <w:r>
        <w:rPr>
          <w:rFonts w:hint="eastAsia"/>
        </w:rPr>
        <w:t>あ</w:t>
      </w:r>
    </w:p>
    <w:p w14:paraId="4BB498B7" w14:textId="009B761C" w:rsidR="002E1759" w:rsidRDefault="002E1759" w:rsidP="0078592F">
      <w:pPr>
        <w:pStyle w:val="1"/>
      </w:pPr>
      <w:r>
        <w:rPr>
          <w:rFonts w:hint="eastAsia"/>
        </w:rPr>
        <w:t>あ</w:t>
      </w:r>
    </w:p>
    <w:p w14:paraId="3C3282F3" w14:textId="737B31E8" w:rsidR="002E1759" w:rsidRDefault="002E1759" w:rsidP="00410579">
      <w:pPr>
        <w:pStyle w:val="a1"/>
      </w:pPr>
      <w:r>
        <w:rPr>
          <w:rFonts w:hint="eastAsia"/>
        </w:rPr>
        <w:t>あ</w:t>
      </w:r>
      <w:r>
        <w:br/>
      </w:r>
      <w:r>
        <w:rPr>
          <w:rFonts w:hint="eastAsia"/>
        </w:rPr>
        <w:t>あ</w:t>
      </w:r>
    </w:p>
    <w:p w14:paraId="4CBCBF72" w14:textId="5636A654" w:rsidR="002E1759" w:rsidRDefault="002E1759" w:rsidP="002E1759">
      <w:pPr>
        <w:pStyle w:val="20"/>
      </w:pPr>
      <w:r>
        <w:rPr>
          <w:rFonts w:hint="eastAsia"/>
        </w:rPr>
        <w:t>あ</w:t>
      </w:r>
      <w:r>
        <w:br/>
      </w:r>
      <w:r>
        <w:rPr>
          <w:rFonts w:hint="eastAsia"/>
        </w:rPr>
        <w:t>あ</w:t>
      </w:r>
    </w:p>
    <w:p w14:paraId="7BD0594A" w14:textId="7DAE0ABF" w:rsidR="00AF36CC" w:rsidRDefault="00AF36CC" w:rsidP="002E1759">
      <w:pPr>
        <w:pStyle w:val="20"/>
      </w:pPr>
      <w:r>
        <w:rPr>
          <w:rFonts w:hint="eastAsia"/>
        </w:rPr>
        <w:t>ホワイト</w:t>
      </w:r>
      <w:r w:rsidRPr="00AF36CC">
        <w:rPr>
          <w:rFonts w:hint="eastAsia"/>
          <w:color w:val="E97132" w:themeColor="accent2"/>
        </w:rPr>
        <w:t>オレンジ</w:t>
      </w:r>
      <w:r w:rsidRPr="00AF36CC">
        <w:rPr>
          <w:rFonts w:hint="eastAsia"/>
          <w:b/>
          <w:bCs/>
        </w:rPr>
        <w:t>ボールド</w:t>
      </w:r>
      <w:r w:rsidRPr="00AF36CC">
        <w:rPr>
          <w:rFonts w:hint="eastAsia"/>
          <w:b/>
          <w:bCs/>
          <w:color w:val="E97132" w:themeColor="accent2"/>
        </w:rPr>
        <w:t>オレンジボールド</w:t>
      </w:r>
    </w:p>
    <w:p w14:paraId="62C244AF" w14:textId="5B96BD97" w:rsidR="002E1759" w:rsidRDefault="002E1759" w:rsidP="00410579">
      <w:pPr>
        <w:pStyle w:val="3"/>
      </w:pPr>
      <w:r>
        <w:rPr>
          <w:rFonts w:hint="eastAsia"/>
        </w:rPr>
        <w:t>あ</w:t>
      </w:r>
      <w:r>
        <w:br/>
      </w:r>
      <w:r>
        <w:rPr>
          <w:rFonts w:hint="eastAsia"/>
        </w:rPr>
        <w:t>あ</w:t>
      </w:r>
    </w:p>
    <w:p w14:paraId="3C596878" w14:textId="2D1C6276" w:rsidR="00055839" w:rsidRDefault="00055839" w:rsidP="00055839">
      <w:pPr>
        <w:pStyle w:val="a"/>
      </w:pPr>
      <w:r>
        <w:rPr>
          <w:rFonts w:hint="eastAsia"/>
        </w:rPr>
        <w:t>い</w:t>
      </w:r>
    </w:p>
    <w:p w14:paraId="76274411" w14:textId="49B0F7B9" w:rsidR="00055839" w:rsidRDefault="00055839" w:rsidP="00055839">
      <w:pPr>
        <w:pStyle w:val="a0"/>
      </w:pPr>
      <w:r>
        <w:rPr>
          <w:rFonts w:hint="eastAsia"/>
        </w:rPr>
        <w:t>い</w:t>
      </w:r>
    </w:p>
    <w:p w14:paraId="488C43CF" w14:textId="319DC5C5" w:rsidR="00055839" w:rsidRDefault="00055839" w:rsidP="00055839">
      <w:pPr>
        <w:pStyle w:val="1"/>
      </w:pPr>
      <w:r>
        <w:rPr>
          <w:rFonts w:hint="eastAsia"/>
        </w:rPr>
        <w:t>い</w:t>
      </w:r>
    </w:p>
    <w:p w14:paraId="2C1CCC47" w14:textId="4272669C" w:rsidR="00055839" w:rsidRDefault="00055839" w:rsidP="00055839">
      <w:pPr>
        <w:pStyle w:val="a1"/>
      </w:pPr>
      <w:r>
        <w:rPr>
          <w:rFonts w:hint="eastAsia"/>
        </w:rPr>
        <w:t>い</w:t>
      </w:r>
      <w:r>
        <w:br/>
      </w:r>
      <w:r>
        <w:rPr>
          <w:rFonts w:hint="eastAsia"/>
        </w:rPr>
        <w:t>い</w:t>
      </w:r>
    </w:p>
    <w:p w14:paraId="71777D9A" w14:textId="155B975E" w:rsidR="00055839" w:rsidRDefault="00055839" w:rsidP="00055839">
      <w:pPr>
        <w:pStyle w:val="20"/>
      </w:pPr>
      <w:r>
        <w:rPr>
          <w:rFonts w:hint="eastAsia"/>
        </w:rPr>
        <w:t>い</w:t>
      </w:r>
      <w:r>
        <w:br/>
      </w:r>
      <w:r>
        <w:rPr>
          <w:rFonts w:hint="eastAsia"/>
        </w:rPr>
        <w:t>い</w:t>
      </w:r>
    </w:p>
    <w:p w14:paraId="7C7324C4" w14:textId="002561B9" w:rsidR="00055839" w:rsidRDefault="00055839" w:rsidP="00055839">
      <w:pPr>
        <w:pStyle w:val="3"/>
      </w:pPr>
      <w:r>
        <w:rPr>
          <w:rFonts w:hint="eastAsia"/>
        </w:rPr>
        <w:t>い</w:t>
      </w:r>
      <w:r>
        <w:br/>
      </w:r>
      <w:r>
        <w:rPr>
          <w:rFonts w:hint="eastAsia"/>
        </w:rPr>
        <w:t>い</w:t>
      </w:r>
    </w:p>
    <w:sectPr w:rsidR="00055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17D37" w14:textId="77777777" w:rsidR="00F61F7F" w:rsidRDefault="00F61F7F" w:rsidP="002431BE">
      <w:r>
        <w:separator/>
      </w:r>
    </w:p>
  </w:endnote>
  <w:endnote w:type="continuationSeparator" w:id="0">
    <w:p w14:paraId="186E9D4E" w14:textId="77777777" w:rsidR="00F61F7F" w:rsidRDefault="00F61F7F" w:rsidP="002431BE">
      <w:r>
        <w:continuationSeparator/>
      </w:r>
    </w:p>
  </w:endnote>
  <w:endnote w:type="continuationNotice" w:id="1">
    <w:p w14:paraId="11226F35" w14:textId="77777777" w:rsidR="00F61F7F" w:rsidRDefault="00F61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BIZ UDGothic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B567A" w14:textId="77777777" w:rsidR="00F61F7F" w:rsidRDefault="00F61F7F" w:rsidP="002431BE">
      <w:r>
        <w:separator/>
      </w:r>
    </w:p>
  </w:footnote>
  <w:footnote w:type="continuationSeparator" w:id="0">
    <w:p w14:paraId="24AE4BA6" w14:textId="77777777" w:rsidR="00F61F7F" w:rsidRDefault="00F61F7F" w:rsidP="002431BE">
      <w:r>
        <w:continuationSeparator/>
      </w:r>
    </w:p>
  </w:footnote>
  <w:footnote w:type="continuationNotice" w:id="1">
    <w:p w14:paraId="7DB81359" w14:textId="77777777" w:rsidR="00F61F7F" w:rsidRDefault="00F61F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1A89"/>
    <w:multiLevelType w:val="multilevel"/>
    <w:tmpl w:val="4A68EE72"/>
    <w:styleLink w:val="2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lvlText w:val=""/>
      <w:lvlJc w:val="left"/>
      <w:pPr>
        <w:ind w:left="1606" w:hanging="414"/>
      </w:pPr>
      <w:rPr>
        <w:rFonts w:ascii="Wingdings" w:hAnsi="Wingdings" w:hint="default"/>
        <w:sz w:val="20"/>
      </w:rPr>
    </w:lvl>
    <w:lvl w:ilvl="4">
      <w:start w:val="1"/>
      <w:numFmt w:val="bullet"/>
      <w:lvlText w:val=""/>
      <w:lvlJc w:val="left"/>
      <w:pPr>
        <w:ind w:left="1888" w:hanging="412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1" w15:restartNumberingAfterBreak="0">
    <w:nsid w:val="132A5BDD"/>
    <w:multiLevelType w:val="multilevel"/>
    <w:tmpl w:val="E4D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2A99"/>
    <w:multiLevelType w:val="multilevel"/>
    <w:tmpl w:val="31BC5398"/>
    <w:lvl w:ilvl="0">
      <w:start w:val="1"/>
      <w:numFmt w:val="upperRoman"/>
      <w:pStyle w:val="a"/>
      <w:lvlText w:val="  %1"/>
      <w:lvlJc w:val="left"/>
      <w:pPr>
        <w:ind w:left="483" w:hanging="483"/>
      </w:pPr>
      <w:rPr>
        <w:rFonts w:eastAsia="BIZ UDPゴシック" w:hint="eastAsia"/>
        <w:b/>
        <w:bCs/>
      </w:rPr>
    </w:lvl>
    <w:lvl w:ilvl="1">
      <w:start w:val="1"/>
      <w:numFmt w:val="decimalFullWidth"/>
      <w:pStyle w:val="a0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"/>
      <w:suff w:val="space"/>
      <w:lvlText w:val="(%3)"/>
      <w:lvlJc w:val="left"/>
      <w:pPr>
        <w:ind w:left="567" w:hanging="283"/>
      </w:pPr>
      <w:rPr>
        <w:rFonts w:hint="eastAsia"/>
      </w:rPr>
    </w:lvl>
    <w:lvl w:ilvl="3">
      <w:start w:val="1"/>
      <w:numFmt w:val="decimalEnclosedCircle"/>
      <w:pStyle w:val="a1"/>
      <w:suff w:val="space"/>
      <w:lvlText w:val="%4"/>
      <w:lvlJc w:val="left"/>
      <w:pPr>
        <w:ind w:left="851" w:hanging="284"/>
      </w:pPr>
      <w:rPr>
        <w:rFonts w:hint="eastAsia"/>
      </w:rPr>
    </w:lvl>
    <w:lvl w:ilvl="4">
      <w:start w:val="1"/>
      <w:numFmt w:val="bullet"/>
      <w:pStyle w:val="20"/>
      <w:suff w:val="space"/>
      <w:lvlText w:val="○"/>
      <w:lvlJc w:val="left"/>
      <w:pPr>
        <w:ind w:left="1134" w:hanging="283"/>
      </w:pPr>
      <w:rPr>
        <w:rFonts w:ascii="BIZ UDゴシック" w:eastAsia="BIZ UDゴシック" w:hAnsi="BIZ UDゴシック" w:hint="eastAsia"/>
        <w:color w:val="auto"/>
      </w:rPr>
    </w:lvl>
    <w:lvl w:ilvl="5">
      <w:start w:val="1"/>
      <w:numFmt w:val="bullet"/>
      <w:pStyle w:val="3"/>
      <w:suff w:val="space"/>
      <w:lvlText w:val=""/>
      <w:lvlJc w:val="left"/>
      <w:pPr>
        <w:ind w:left="1333" w:hanging="199"/>
      </w:pPr>
      <w:rPr>
        <w:rFonts w:ascii="Wingdings" w:hAnsi="Wingdings" w:hint="default"/>
        <w:color w:val="auto"/>
      </w:rPr>
    </w:lvl>
    <w:lvl w:ilvl="6">
      <w:start w:val="1"/>
      <w:numFmt w:val="decimal"/>
      <w:lvlText w:val="%7."/>
      <w:lvlJc w:val="left"/>
      <w:pPr>
        <w:ind w:left="3074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14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54" w:hanging="440"/>
      </w:pPr>
      <w:rPr>
        <w:rFonts w:hint="eastAsia"/>
      </w:rPr>
    </w:lvl>
  </w:abstractNum>
  <w:abstractNum w:abstractNumId="3" w15:restartNumberingAfterBreak="0">
    <w:nsid w:val="1BE43161"/>
    <w:multiLevelType w:val="multilevel"/>
    <w:tmpl w:val="96CA5F38"/>
    <w:lvl w:ilvl="0">
      <w:start w:val="1"/>
      <w:numFmt w:val="decimal"/>
      <w:lvlText w:val="%1."/>
      <w:lvlJc w:val="left"/>
      <w:pPr>
        <w:ind w:left="470" w:hanging="440"/>
      </w:pPr>
    </w:lvl>
    <w:lvl w:ilvl="1">
      <w:start w:val="1"/>
      <w:numFmt w:val="decimalEnclosedCircle"/>
      <w:lvlText w:val="%2"/>
      <w:lvlJc w:val="left"/>
      <w:pPr>
        <w:ind w:left="724" w:hanging="440"/>
      </w:pPr>
    </w:lvl>
    <w:lvl w:ilvl="2">
      <w:start w:val="1"/>
      <w:numFmt w:val="bullet"/>
      <w:lvlText w:val=""/>
      <w:lvlJc w:val="left"/>
      <w:pPr>
        <w:ind w:left="284" w:firstLine="396"/>
      </w:pPr>
      <w:rPr>
        <w:rFonts w:ascii="Wingdings" w:hAnsi="Wingdings" w:hint="default"/>
        <w:sz w:val="20"/>
      </w:rPr>
    </w:lvl>
    <w:lvl w:ilvl="3">
      <w:start w:val="1"/>
      <w:numFmt w:val="bullet"/>
      <w:lvlText w:val=""/>
      <w:lvlJc w:val="left"/>
      <w:pPr>
        <w:ind w:left="284" w:firstLine="623"/>
      </w:pPr>
      <w:rPr>
        <w:rFonts w:ascii="Wingdings" w:hAnsi="Wingdings" w:hint="default"/>
        <w:sz w:val="20"/>
      </w:rPr>
    </w:lvl>
    <w:lvl w:ilvl="4">
      <w:start w:val="1"/>
      <w:numFmt w:val="aiueoFullWidth"/>
      <w:lvlText w:val="(%5)"/>
      <w:lvlJc w:val="left"/>
      <w:pPr>
        <w:ind w:left="2230" w:hanging="440"/>
      </w:pPr>
    </w:lvl>
    <w:lvl w:ilvl="5">
      <w:start w:val="1"/>
      <w:numFmt w:val="decimalEnclosedCircle"/>
      <w:lvlText w:val="%6"/>
      <w:lvlJc w:val="left"/>
      <w:pPr>
        <w:ind w:left="2670" w:hanging="440"/>
      </w:pPr>
    </w:lvl>
    <w:lvl w:ilvl="6">
      <w:start w:val="1"/>
      <w:numFmt w:val="decimal"/>
      <w:lvlText w:val="%7."/>
      <w:lvlJc w:val="left"/>
      <w:pPr>
        <w:ind w:left="3110" w:hanging="440"/>
      </w:pPr>
    </w:lvl>
    <w:lvl w:ilvl="7">
      <w:start w:val="1"/>
      <w:numFmt w:val="aiueoFullWidth"/>
      <w:lvlText w:val="(%8)"/>
      <w:lvlJc w:val="left"/>
      <w:pPr>
        <w:ind w:left="3550" w:hanging="440"/>
      </w:pPr>
    </w:lvl>
    <w:lvl w:ilvl="8">
      <w:start w:val="1"/>
      <w:numFmt w:val="decimalEnclosedCircle"/>
      <w:lvlText w:val="%9"/>
      <w:lvlJc w:val="left"/>
      <w:pPr>
        <w:ind w:left="3990" w:hanging="440"/>
      </w:pPr>
    </w:lvl>
  </w:abstractNum>
  <w:abstractNum w:abstractNumId="4" w15:restartNumberingAfterBreak="0">
    <w:nsid w:val="272C01BE"/>
    <w:multiLevelType w:val="multilevel"/>
    <w:tmpl w:val="691A6EA2"/>
    <w:lvl w:ilvl="0">
      <w:start w:val="1"/>
      <w:numFmt w:val="decimal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811" w:hanging="243"/>
      </w:pPr>
    </w:lvl>
    <w:lvl w:ilvl="3">
      <w:start w:val="1"/>
      <w:numFmt w:val="bullet"/>
      <w:lvlText w:val=""/>
      <w:lvlJc w:val="left"/>
      <w:pPr>
        <w:ind w:left="2069" w:hanging="226"/>
      </w:pPr>
      <w:rPr>
        <w:rFonts w:ascii="Wingdings" w:hAnsi="Wingdings" w:hint="default"/>
        <w:sz w:val="20"/>
      </w:rPr>
    </w:lvl>
    <w:lvl w:ilvl="4">
      <w:start w:val="1"/>
      <w:numFmt w:val="bullet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5" w15:restartNumberingAfterBreak="0">
    <w:nsid w:val="3CE43D38"/>
    <w:multiLevelType w:val="multilevel"/>
    <w:tmpl w:val="4A68EE72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lvlText w:val=""/>
      <w:lvlJc w:val="left"/>
      <w:pPr>
        <w:ind w:left="1606" w:hanging="414"/>
      </w:pPr>
      <w:rPr>
        <w:rFonts w:ascii="Wingdings" w:hAnsi="Wingdings" w:hint="default"/>
        <w:sz w:val="20"/>
      </w:rPr>
    </w:lvl>
    <w:lvl w:ilvl="4">
      <w:start w:val="1"/>
      <w:numFmt w:val="bullet"/>
      <w:lvlText w:val=""/>
      <w:lvlJc w:val="left"/>
      <w:pPr>
        <w:ind w:left="1888" w:hanging="412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6" w15:restartNumberingAfterBreak="0">
    <w:nsid w:val="3F8875FA"/>
    <w:multiLevelType w:val="multilevel"/>
    <w:tmpl w:val="4A68EE72"/>
    <w:numStyleLink w:val="2"/>
  </w:abstractNum>
  <w:abstractNum w:abstractNumId="7" w15:restartNumberingAfterBreak="0">
    <w:nsid w:val="47D450DE"/>
    <w:multiLevelType w:val="multilevel"/>
    <w:tmpl w:val="691A6EA2"/>
    <w:lvl w:ilvl="0">
      <w:start w:val="1"/>
      <w:numFmt w:val="decimal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811" w:hanging="243"/>
      </w:pPr>
    </w:lvl>
    <w:lvl w:ilvl="3">
      <w:start w:val="1"/>
      <w:numFmt w:val="bullet"/>
      <w:lvlText w:val=""/>
      <w:lvlJc w:val="left"/>
      <w:pPr>
        <w:ind w:left="1076" w:hanging="226"/>
      </w:pPr>
      <w:rPr>
        <w:rFonts w:ascii="Wingdings" w:hAnsi="Wingdings" w:hint="default"/>
        <w:sz w:val="20"/>
      </w:rPr>
    </w:lvl>
    <w:lvl w:ilvl="4">
      <w:start w:val="1"/>
      <w:numFmt w:val="bullet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8" w15:restartNumberingAfterBreak="0">
    <w:nsid w:val="4B3E53CD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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2943123"/>
    <w:multiLevelType w:val="multilevel"/>
    <w:tmpl w:val="783AB7A4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suff w:val="space"/>
      <w:lvlText w:val=""/>
      <w:lvlJc w:val="left"/>
      <w:pPr>
        <w:ind w:left="1304" w:hanging="112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"/>
      <w:lvlJc w:val="left"/>
      <w:pPr>
        <w:ind w:left="1616" w:hanging="1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10" w15:restartNumberingAfterBreak="0">
    <w:nsid w:val="626D302E"/>
    <w:multiLevelType w:val="multilevel"/>
    <w:tmpl w:val="7E843682"/>
    <w:lvl w:ilvl="0">
      <w:start w:val="1"/>
      <w:numFmt w:val="decimal"/>
      <w:pStyle w:val="10"/>
      <w:suff w:val="space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1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pStyle w:val="a3"/>
      <w:suff w:val="space"/>
      <w:lvlText w:val="%3"/>
      <w:lvlJc w:val="left"/>
      <w:pPr>
        <w:ind w:left="811" w:hanging="243"/>
      </w:pPr>
      <w:rPr>
        <w:rFonts w:hint="eastAsia"/>
        <w:sz w:val="20"/>
        <w:lang w:val="en-US"/>
      </w:rPr>
    </w:lvl>
    <w:lvl w:ilvl="3">
      <w:start w:val="1"/>
      <w:numFmt w:val="bullet"/>
      <w:pStyle w:val="4O"/>
      <w:suff w:val="space"/>
      <w:lvlText w:val=""/>
      <w:lvlJc w:val="left"/>
      <w:pPr>
        <w:ind w:left="1076" w:hanging="226"/>
      </w:pPr>
      <w:rPr>
        <w:rFonts w:ascii="Wingdings" w:hAnsi="Wingdings" w:hint="default"/>
        <w:sz w:val="20"/>
      </w:rPr>
    </w:lvl>
    <w:lvl w:ilvl="4">
      <w:start w:val="1"/>
      <w:numFmt w:val="bullet"/>
      <w:pStyle w:val="5"/>
      <w:suff w:val="space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11" w15:restartNumberingAfterBreak="0">
    <w:nsid w:val="7E61352B"/>
    <w:multiLevelType w:val="multilevel"/>
    <w:tmpl w:val="4A68EE72"/>
    <w:numStyleLink w:val="2"/>
  </w:abstractNum>
  <w:num w:numId="1" w16cid:durableId="1460144613">
    <w:abstractNumId w:val="8"/>
  </w:num>
  <w:num w:numId="2" w16cid:durableId="312375517">
    <w:abstractNumId w:val="3"/>
  </w:num>
  <w:num w:numId="3" w16cid:durableId="57048678">
    <w:abstractNumId w:val="3"/>
  </w:num>
  <w:num w:numId="4" w16cid:durableId="80496394">
    <w:abstractNumId w:val="3"/>
  </w:num>
  <w:num w:numId="5" w16cid:durableId="79104025">
    <w:abstractNumId w:val="3"/>
  </w:num>
  <w:num w:numId="6" w16cid:durableId="1992438137">
    <w:abstractNumId w:val="0"/>
  </w:num>
  <w:num w:numId="7" w16cid:durableId="634680587">
    <w:abstractNumId w:val="0"/>
  </w:num>
  <w:num w:numId="8" w16cid:durableId="22900127">
    <w:abstractNumId w:val="0"/>
  </w:num>
  <w:num w:numId="9" w16cid:durableId="2091534051">
    <w:abstractNumId w:val="0"/>
  </w:num>
  <w:num w:numId="10" w16cid:durableId="1511723043">
    <w:abstractNumId w:val="0"/>
  </w:num>
  <w:num w:numId="11" w16cid:durableId="1520318754">
    <w:abstractNumId w:val="11"/>
  </w:num>
  <w:num w:numId="12" w16cid:durableId="1710179083">
    <w:abstractNumId w:val="5"/>
  </w:num>
  <w:num w:numId="13" w16cid:durableId="1317303843">
    <w:abstractNumId w:val="1"/>
  </w:num>
  <w:num w:numId="14" w16cid:durableId="1909416764">
    <w:abstractNumId w:val="6"/>
  </w:num>
  <w:num w:numId="15" w16cid:durableId="1852791732">
    <w:abstractNumId w:val="10"/>
  </w:num>
  <w:num w:numId="16" w16cid:durableId="998342536">
    <w:abstractNumId w:val="7"/>
  </w:num>
  <w:num w:numId="17" w16cid:durableId="1512137681">
    <w:abstractNumId w:val="2"/>
  </w:num>
  <w:num w:numId="18" w16cid:durableId="1614377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1161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5759161">
    <w:abstractNumId w:val="2"/>
    <w:lvlOverride w:ilvl="0">
      <w:startOverride w:val="1"/>
    </w:lvlOverride>
  </w:num>
  <w:num w:numId="21" w16cid:durableId="93669902">
    <w:abstractNumId w:val="2"/>
  </w:num>
  <w:num w:numId="22" w16cid:durableId="670260488">
    <w:abstractNumId w:val="2"/>
    <w:lvlOverride w:ilvl="0">
      <w:startOverride w:val="1"/>
    </w:lvlOverride>
  </w:num>
  <w:num w:numId="23" w16cid:durableId="363098277">
    <w:abstractNumId w:val="2"/>
    <w:lvlOverride w:ilvl="0">
      <w:startOverride w:val="1"/>
    </w:lvlOverride>
  </w:num>
  <w:num w:numId="24" w16cid:durableId="1552212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67791163">
    <w:abstractNumId w:val="2"/>
    <w:lvlOverride w:ilvl="0">
      <w:startOverride w:val="1"/>
    </w:lvlOverride>
  </w:num>
  <w:num w:numId="26" w16cid:durableId="10194260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88614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5719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2936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875065">
    <w:abstractNumId w:val="4"/>
  </w:num>
  <w:num w:numId="31" w16cid:durableId="18611670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08623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767901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72549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23670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88553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7448223">
    <w:abstractNumId w:val="9"/>
  </w:num>
  <w:num w:numId="38" w16cid:durableId="6878317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994850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3991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67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63318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533102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965690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47149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702494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09297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8699137">
    <w:abstractNumId w:val="2"/>
    <w:lvlOverride w:ilvl="0">
      <w:startOverride w:val="1"/>
    </w:lvlOverride>
  </w:num>
  <w:num w:numId="49" w16cid:durableId="1161655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75001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57"/>
    <w:rsid w:val="0000123C"/>
    <w:rsid w:val="00002C01"/>
    <w:rsid w:val="00004AFD"/>
    <w:rsid w:val="00004E57"/>
    <w:rsid w:val="000067E9"/>
    <w:rsid w:val="000111AF"/>
    <w:rsid w:val="00011BE6"/>
    <w:rsid w:val="00015F75"/>
    <w:rsid w:val="00017D10"/>
    <w:rsid w:val="00017E6A"/>
    <w:rsid w:val="000214CF"/>
    <w:rsid w:val="00022A42"/>
    <w:rsid w:val="00022F46"/>
    <w:rsid w:val="0002303C"/>
    <w:rsid w:val="0002489B"/>
    <w:rsid w:val="00024907"/>
    <w:rsid w:val="000256FF"/>
    <w:rsid w:val="00027254"/>
    <w:rsid w:val="0003200A"/>
    <w:rsid w:val="00034784"/>
    <w:rsid w:val="000351CF"/>
    <w:rsid w:val="000405E8"/>
    <w:rsid w:val="00040B7A"/>
    <w:rsid w:val="00043263"/>
    <w:rsid w:val="00045DBF"/>
    <w:rsid w:val="00047ED5"/>
    <w:rsid w:val="00051940"/>
    <w:rsid w:val="00052C8A"/>
    <w:rsid w:val="00052FBB"/>
    <w:rsid w:val="00053BA7"/>
    <w:rsid w:val="00053E3B"/>
    <w:rsid w:val="00053FA8"/>
    <w:rsid w:val="00054D5F"/>
    <w:rsid w:val="00055336"/>
    <w:rsid w:val="00055592"/>
    <w:rsid w:val="00055839"/>
    <w:rsid w:val="0005612E"/>
    <w:rsid w:val="000603AA"/>
    <w:rsid w:val="00060F2D"/>
    <w:rsid w:val="00062D65"/>
    <w:rsid w:val="000630E3"/>
    <w:rsid w:val="00064D92"/>
    <w:rsid w:val="00071207"/>
    <w:rsid w:val="00071607"/>
    <w:rsid w:val="00072591"/>
    <w:rsid w:val="00075C07"/>
    <w:rsid w:val="00077EB8"/>
    <w:rsid w:val="000818EF"/>
    <w:rsid w:val="00082CD2"/>
    <w:rsid w:val="000846F6"/>
    <w:rsid w:val="000851CA"/>
    <w:rsid w:val="00085A79"/>
    <w:rsid w:val="00086FDD"/>
    <w:rsid w:val="0008734C"/>
    <w:rsid w:val="0008793F"/>
    <w:rsid w:val="000912B6"/>
    <w:rsid w:val="000914E3"/>
    <w:rsid w:val="0009302E"/>
    <w:rsid w:val="0009432B"/>
    <w:rsid w:val="00095B5C"/>
    <w:rsid w:val="00096202"/>
    <w:rsid w:val="00097533"/>
    <w:rsid w:val="000A07CF"/>
    <w:rsid w:val="000A33C5"/>
    <w:rsid w:val="000A4D00"/>
    <w:rsid w:val="000A4D92"/>
    <w:rsid w:val="000A5195"/>
    <w:rsid w:val="000A6016"/>
    <w:rsid w:val="000B22C3"/>
    <w:rsid w:val="000B30BF"/>
    <w:rsid w:val="000B3257"/>
    <w:rsid w:val="000B5703"/>
    <w:rsid w:val="000B586E"/>
    <w:rsid w:val="000B6912"/>
    <w:rsid w:val="000B6A3A"/>
    <w:rsid w:val="000D09B1"/>
    <w:rsid w:val="000D0CBA"/>
    <w:rsid w:val="000D4FE7"/>
    <w:rsid w:val="000D68EF"/>
    <w:rsid w:val="000D7448"/>
    <w:rsid w:val="000E101B"/>
    <w:rsid w:val="000E1AE0"/>
    <w:rsid w:val="000E1CEC"/>
    <w:rsid w:val="000E3C0F"/>
    <w:rsid w:val="000E45F4"/>
    <w:rsid w:val="000E7347"/>
    <w:rsid w:val="000E7ECA"/>
    <w:rsid w:val="000F170F"/>
    <w:rsid w:val="000F2159"/>
    <w:rsid w:val="000F23F2"/>
    <w:rsid w:val="000F6379"/>
    <w:rsid w:val="000F74CA"/>
    <w:rsid w:val="00100AE0"/>
    <w:rsid w:val="00100D4D"/>
    <w:rsid w:val="00102954"/>
    <w:rsid w:val="00103572"/>
    <w:rsid w:val="00105B44"/>
    <w:rsid w:val="00111255"/>
    <w:rsid w:val="001113C5"/>
    <w:rsid w:val="0011246B"/>
    <w:rsid w:val="00113089"/>
    <w:rsid w:val="00115294"/>
    <w:rsid w:val="0012274E"/>
    <w:rsid w:val="0012540A"/>
    <w:rsid w:val="00127B2F"/>
    <w:rsid w:val="00130BC8"/>
    <w:rsid w:val="00133BB1"/>
    <w:rsid w:val="001352AE"/>
    <w:rsid w:val="00144A30"/>
    <w:rsid w:val="00144BEF"/>
    <w:rsid w:val="00145C95"/>
    <w:rsid w:val="00145F4C"/>
    <w:rsid w:val="00146285"/>
    <w:rsid w:val="00147052"/>
    <w:rsid w:val="001479B8"/>
    <w:rsid w:val="001536EB"/>
    <w:rsid w:val="00154D9E"/>
    <w:rsid w:val="00155830"/>
    <w:rsid w:val="00157186"/>
    <w:rsid w:val="00163578"/>
    <w:rsid w:val="00163CF0"/>
    <w:rsid w:val="0016404B"/>
    <w:rsid w:val="00165D35"/>
    <w:rsid w:val="001706E9"/>
    <w:rsid w:val="001716A0"/>
    <w:rsid w:val="0017286C"/>
    <w:rsid w:val="00174E8B"/>
    <w:rsid w:val="0018038B"/>
    <w:rsid w:val="00183E79"/>
    <w:rsid w:val="00187D7C"/>
    <w:rsid w:val="00190156"/>
    <w:rsid w:val="00191699"/>
    <w:rsid w:val="00192D90"/>
    <w:rsid w:val="001935E2"/>
    <w:rsid w:val="00193E73"/>
    <w:rsid w:val="001950A3"/>
    <w:rsid w:val="00195A7A"/>
    <w:rsid w:val="001A0449"/>
    <w:rsid w:val="001A6C66"/>
    <w:rsid w:val="001B0EB5"/>
    <w:rsid w:val="001B26B5"/>
    <w:rsid w:val="001B2F08"/>
    <w:rsid w:val="001B42BF"/>
    <w:rsid w:val="001B5E6F"/>
    <w:rsid w:val="001B7B66"/>
    <w:rsid w:val="001C02A0"/>
    <w:rsid w:val="001C0717"/>
    <w:rsid w:val="001C126A"/>
    <w:rsid w:val="001C29AB"/>
    <w:rsid w:val="001C2F15"/>
    <w:rsid w:val="001C4905"/>
    <w:rsid w:val="001C4CD1"/>
    <w:rsid w:val="001C5A51"/>
    <w:rsid w:val="001D2D99"/>
    <w:rsid w:val="001D3750"/>
    <w:rsid w:val="001D4C82"/>
    <w:rsid w:val="001D5334"/>
    <w:rsid w:val="001D6200"/>
    <w:rsid w:val="001D6407"/>
    <w:rsid w:val="001D6AAF"/>
    <w:rsid w:val="001D7C86"/>
    <w:rsid w:val="001D7F0D"/>
    <w:rsid w:val="001E0820"/>
    <w:rsid w:val="001E0EC1"/>
    <w:rsid w:val="001E5570"/>
    <w:rsid w:val="001E67FA"/>
    <w:rsid w:val="001E78A2"/>
    <w:rsid w:val="001F26AF"/>
    <w:rsid w:val="001F2B83"/>
    <w:rsid w:val="001F5F34"/>
    <w:rsid w:val="002017D7"/>
    <w:rsid w:val="002050CD"/>
    <w:rsid w:val="00206AA8"/>
    <w:rsid w:val="00210897"/>
    <w:rsid w:val="0021228D"/>
    <w:rsid w:val="0021508C"/>
    <w:rsid w:val="00215E9D"/>
    <w:rsid w:val="00217B3C"/>
    <w:rsid w:val="00217BF2"/>
    <w:rsid w:val="00220A45"/>
    <w:rsid w:val="00220F57"/>
    <w:rsid w:val="00221337"/>
    <w:rsid w:val="00221884"/>
    <w:rsid w:val="0022238B"/>
    <w:rsid w:val="00222E71"/>
    <w:rsid w:val="002251FE"/>
    <w:rsid w:val="00230B63"/>
    <w:rsid w:val="00232B3C"/>
    <w:rsid w:val="00233AC4"/>
    <w:rsid w:val="002346CD"/>
    <w:rsid w:val="002357E1"/>
    <w:rsid w:val="00237706"/>
    <w:rsid w:val="00240529"/>
    <w:rsid w:val="00240944"/>
    <w:rsid w:val="00240B3A"/>
    <w:rsid w:val="0024186E"/>
    <w:rsid w:val="002431BE"/>
    <w:rsid w:val="00244BCC"/>
    <w:rsid w:val="002454A9"/>
    <w:rsid w:val="002506CD"/>
    <w:rsid w:val="00251BD8"/>
    <w:rsid w:val="002541B1"/>
    <w:rsid w:val="002575A2"/>
    <w:rsid w:val="002637C2"/>
    <w:rsid w:val="00263D44"/>
    <w:rsid w:val="00266E32"/>
    <w:rsid w:val="00271417"/>
    <w:rsid w:val="0027275E"/>
    <w:rsid w:val="00272A19"/>
    <w:rsid w:val="0027419C"/>
    <w:rsid w:val="002774C4"/>
    <w:rsid w:val="002779A3"/>
    <w:rsid w:val="00284A5A"/>
    <w:rsid w:val="0029098D"/>
    <w:rsid w:val="0029239F"/>
    <w:rsid w:val="0029323B"/>
    <w:rsid w:val="002953D3"/>
    <w:rsid w:val="00295B8C"/>
    <w:rsid w:val="002A0F18"/>
    <w:rsid w:val="002A11B0"/>
    <w:rsid w:val="002A2838"/>
    <w:rsid w:val="002A3A91"/>
    <w:rsid w:val="002A3BEA"/>
    <w:rsid w:val="002A422F"/>
    <w:rsid w:val="002A56A4"/>
    <w:rsid w:val="002A61F5"/>
    <w:rsid w:val="002A76D1"/>
    <w:rsid w:val="002A7E60"/>
    <w:rsid w:val="002B077D"/>
    <w:rsid w:val="002B4736"/>
    <w:rsid w:val="002B6E8F"/>
    <w:rsid w:val="002B736E"/>
    <w:rsid w:val="002C090D"/>
    <w:rsid w:val="002C0C25"/>
    <w:rsid w:val="002C1384"/>
    <w:rsid w:val="002C3EE9"/>
    <w:rsid w:val="002C526F"/>
    <w:rsid w:val="002C74A5"/>
    <w:rsid w:val="002D20C6"/>
    <w:rsid w:val="002D284E"/>
    <w:rsid w:val="002D41FC"/>
    <w:rsid w:val="002D750B"/>
    <w:rsid w:val="002E1759"/>
    <w:rsid w:val="002E2CDB"/>
    <w:rsid w:val="002E2FDB"/>
    <w:rsid w:val="002E39AB"/>
    <w:rsid w:val="002E5942"/>
    <w:rsid w:val="002E59D5"/>
    <w:rsid w:val="002E606B"/>
    <w:rsid w:val="002F0B6B"/>
    <w:rsid w:val="002F2B64"/>
    <w:rsid w:val="002F339B"/>
    <w:rsid w:val="002F345C"/>
    <w:rsid w:val="002F3992"/>
    <w:rsid w:val="002F4F85"/>
    <w:rsid w:val="002F519F"/>
    <w:rsid w:val="002F5E77"/>
    <w:rsid w:val="002F6D32"/>
    <w:rsid w:val="00300205"/>
    <w:rsid w:val="00301929"/>
    <w:rsid w:val="00302438"/>
    <w:rsid w:val="00302A0F"/>
    <w:rsid w:val="0030303D"/>
    <w:rsid w:val="0030723F"/>
    <w:rsid w:val="0031031F"/>
    <w:rsid w:val="00312AB6"/>
    <w:rsid w:val="0031377B"/>
    <w:rsid w:val="00314142"/>
    <w:rsid w:val="00314FB4"/>
    <w:rsid w:val="003152C7"/>
    <w:rsid w:val="00316F99"/>
    <w:rsid w:val="00317B21"/>
    <w:rsid w:val="00321595"/>
    <w:rsid w:val="0032288C"/>
    <w:rsid w:val="003231AF"/>
    <w:rsid w:val="00324205"/>
    <w:rsid w:val="00330B56"/>
    <w:rsid w:val="00331D32"/>
    <w:rsid w:val="00332D7B"/>
    <w:rsid w:val="00333C43"/>
    <w:rsid w:val="00334F86"/>
    <w:rsid w:val="00340D93"/>
    <w:rsid w:val="003413FB"/>
    <w:rsid w:val="00341E87"/>
    <w:rsid w:val="00341E8E"/>
    <w:rsid w:val="003505E6"/>
    <w:rsid w:val="00350AE3"/>
    <w:rsid w:val="00351523"/>
    <w:rsid w:val="00351943"/>
    <w:rsid w:val="0035306B"/>
    <w:rsid w:val="003537BA"/>
    <w:rsid w:val="00356162"/>
    <w:rsid w:val="00360614"/>
    <w:rsid w:val="003611BF"/>
    <w:rsid w:val="0036131D"/>
    <w:rsid w:val="00362D16"/>
    <w:rsid w:val="003632A8"/>
    <w:rsid w:val="00363DBC"/>
    <w:rsid w:val="00364D84"/>
    <w:rsid w:val="00365C75"/>
    <w:rsid w:val="003671A1"/>
    <w:rsid w:val="00371511"/>
    <w:rsid w:val="003721E5"/>
    <w:rsid w:val="003724DC"/>
    <w:rsid w:val="003734F5"/>
    <w:rsid w:val="003758F0"/>
    <w:rsid w:val="00376410"/>
    <w:rsid w:val="00377F5D"/>
    <w:rsid w:val="00380EB6"/>
    <w:rsid w:val="0038371F"/>
    <w:rsid w:val="00384FA4"/>
    <w:rsid w:val="003853D4"/>
    <w:rsid w:val="00392F71"/>
    <w:rsid w:val="003968ED"/>
    <w:rsid w:val="00396A28"/>
    <w:rsid w:val="003A3895"/>
    <w:rsid w:val="003A5E0B"/>
    <w:rsid w:val="003A79D8"/>
    <w:rsid w:val="003B1563"/>
    <w:rsid w:val="003B3428"/>
    <w:rsid w:val="003B469D"/>
    <w:rsid w:val="003B4DA7"/>
    <w:rsid w:val="003B55DA"/>
    <w:rsid w:val="003B5B22"/>
    <w:rsid w:val="003B5B44"/>
    <w:rsid w:val="003B7595"/>
    <w:rsid w:val="003C20DD"/>
    <w:rsid w:val="003C26C7"/>
    <w:rsid w:val="003C5BB7"/>
    <w:rsid w:val="003D114C"/>
    <w:rsid w:val="003D3DDD"/>
    <w:rsid w:val="003E1C9F"/>
    <w:rsid w:val="003E23BF"/>
    <w:rsid w:val="003E37A5"/>
    <w:rsid w:val="003E7B92"/>
    <w:rsid w:val="003F0031"/>
    <w:rsid w:val="003F0371"/>
    <w:rsid w:val="003F091F"/>
    <w:rsid w:val="003F2C15"/>
    <w:rsid w:val="003F460A"/>
    <w:rsid w:val="003F49F2"/>
    <w:rsid w:val="003F766F"/>
    <w:rsid w:val="00400FF0"/>
    <w:rsid w:val="00403705"/>
    <w:rsid w:val="00405949"/>
    <w:rsid w:val="00410579"/>
    <w:rsid w:val="00411632"/>
    <w:rsid w:val="0041183F"/>
    <w:rsid w:val="0041472E"/>
    <w:rsid w:val="0041483B"/>
    <w:rsid w:val="004153EE"/>
    <w:rsid w:val="00420F31"/>
    <w:rsid w:val="00421690"/>
    <w:rsid w:val="00421A07"/>
    <w:rsid w:val="00422233"/>
    <w:rsid w:val="00424BDA"/>
    <w:rsid w:val="004253D3"/>
    <w:rsid w:val="00425D9F"/>
    <w:rsid w:val="0042722D"/>
    <w:rsid w:val="004279D0"/>
    <w:rsid w:val="004301DA"/>
    <w:rsid w:val="0043113E"/>
    <w:rsid w:val="0043261A"/>
    <w:rsid w:val="004334BF"/>
    <w:rsid w:val="00435C19"/>
    <w:rsid w:val="00444253"/>
    <w:rsid w:val="004445D1"/>
    <w:rsid w:val="0044535F"/>
    <w:rsid w:val="004522D4"/>
    <w:rsid w:val="00452EC3"/>
    <w:rsid w:val="004537AC"/>
    <w:rsid w:val="00454C83"/>
    <w:rsid w:val="00456ABC"/>
    <w:rsid w:val="00456DE3"/>
    <w:rsid w:val="00460F0A"/>
    <w:rsid w:val="004629CC"/>
    <w:rsid w:val="00462CD2"/>
    <w:rsid w:val="0046300F"/>
    <w:rsid w:val="004642CE"/>
    <w:rsid w:val="004656EE"/>
    <w:rsid w:val="00466B9C"/>
    <w:rsid w:val="004672E4"/>
    <w:rsid w:val="004674B5"/>
    <w:rsid w:val="00470962"/>
    <w:rsid w:val="0047201A"/>
    <w:rsid w:val="004724EA"/>
    <w:rsid w:val="00472868"/>
    <w:rsid w:val="004729E2"/>
    <w:rsid w:val="00472BAC"/>
    <w:rsid w:val="00477CFF"/>
    <w:rsid w:val="00480D91"/>
    <w:rsid w:val="00481F0C"/>
    <w:rsid w:val="00482674"/>
    <w:rsid w:val="00483961"/>
    <w:rsid w:val="00483D7E"/>
    <w:rsid w:val="00484C71"/>
    <w:rsid w:val="00487EFD"/>
    <w:rsid w:val="0049039E"/>
    <w:rsid w:val="00490FAF"/>
    <w:rsid w:val="00491B8A"/>
    <w:rsid w:val="00493A0F"/>
    <w:rsid w:val="00493EC4"/>
    <w:rsid w:val="0049574D"/>
    <w:rsid w:val="00496E4F"/>
    <w:rsid w:val="004A29F2"/>
    <w:rsid w:val="004A55C7"/>
    <w:rsid w:val="004A56D4"/>
    <w:rsid w:val="004A6F1A"/>
    <w:rsid w:val="004B004A"/>
    <w:rsid w:val="004B0306"/>
    <w:rsid w:val="004B279B"/>
    <w:rsid w:val="004B2A8A"/>
    <w:rsid w:val="004B2CB1"/>
    <w:rsid w:val="004B3C6D"/>
    <w:rsid w:val="004B4625"/>
    <w:rsid w:val="004B5804"/>
    <w:rsid w:val="004B5E47"/>
    <w:rsid w:val="004B64F8"/>
    <w:rsid w:val="004B67F3"/>
    <w:rsid w:val="004B714A"/>
    <w:rsid w:val="004C25B2"/>
    <w:rsid w:val="004C4B51"/>
    <w:rsid w:val="004C5227"/>
    <w:rsid w:val="004C5F16"/>
    <w:rsid w:val="004C77E4"/>
    <w:rsid w:val="004D1936"/>
    <w:rsid w:val="004D35F8"/>
    <w:rsid w:val="004D3BF6"/>
    <w:rsid w:val="004D4FB5"/>
    <w:rsid w:val="004D6246"/>
    <w:rsid w:val="004E0064"/>
    <w:rsid w:val="004E2883"/>
    <w:rsid w:val="004E56B8"/>
    <w:rsid w:val="004E7E9F"/>
    <w:rsid w:val="004F0A3D"/>
    <w:rsid w:val="004F0A53"/>
    <w:rsid w:val="004F0F90"/>
    <w:rsid w:val="004F1352"/>
    <w:rsid w:val="004F22B9"/>
    <w:rsid w:val="004F2D8D"/>
    <w:rsid w:val="004F3B52"/>
    <w:rsid w:val="004F4127"/>
    <w:rsid w:val="004F4C34"/>
    <w:rsid w:val="004F5753"/>
    <w:rsid w:val="00500485"/>
    <w:rsid w:val="00501589"/>
    <w:rsid w:val="00503D0D"/>
    <w:rsid w:val="005077C2"/>
    <w:rsid w:val="00507ECD"/>
    <w:rsid w:val="005111C9"/>
    <w:rsid w:val="0051141D"/>
    <w:rsid w:val="0051346F"/>
    <w:rsid w:val="0051457B"/>
    <w:rsid w:val="00514DED"/>
    <w:rsid w:val="00514FC0"/>
    <w:rsid w:val="0051517D"/>
    <w:rsid w:val="005157B8"/>
    <w:rsid w:val="005206DB"/>
    <w:rsid w:val="0052208B"/>
    <w:rsid w:val="0052477D"/>
    <w:rsid w:val="005263BA"/>
    <w:rsid w:val="00527F31"/>
    <w:rsid w:val="005300C9"/>
    <w:rsid w:val="00534503"/>
    <w:rsid w:val="0053455D"/>
    <w:rsid w:val="0053613E"/>
    <w:rsid w:val="00537457"/>
    <w:rsid w:val="00541CEF"/>
    <w:rsid w:val="005462F0"/>
    <w:rsid w:val="005513C7"/>
    <w:rsid w:val="005517F5"/>
    <w:rsid w:val="0055239E"/>
    <w:rsid w:val="0055471F"/>
    <w:rsid w:val="0056037A"/>
    <w:rsid w:val="00561688"/>
    <w:rsid w:val="0056292A"/>
    <w:rsid w:val="00566108"/>
    <w:rsid w:val="00567784"/>
    <w:rsid w:val="0057203E"/>
    <w:rsid w:val="00572C6D"/>
    <w:rsid w:val="00573043"/>
    <w:rsid w:val="00574A8E"/>
    <w:rsid w:val="00577DE5"/>
    <w:rsid w:val="0058074E"/>
    <w:rsid w:val="00582DBF"/>
    <w:rsid w:val="00583C1F"/>
    <w:rsid w:val="005841E7"/>
    <w:rsid w:val="00584332"/>
    <w:rsid w:val="005914C5"/>
    <w:rsid w:val="00592BB3"/>
    <w:rsid w:val="00595FBC"/>
    <w:rsid w:val="0059695F"/>
    <w:rsid w:val="00597489"/>
    <w:rsid w:val="005A1D45"/>
    <w:rsid w:val="005A25A2"/>
    <w:rsid w:val="005A3945"/>
    <w:rsid w:val="005A3988"/>
    <w:rsid w:val="005A6CF3"/>
    <w:rsid w:val="005B0CF3"/>
    <w:rsid w:val="005B2631"/>
    <w:rsid w:val="005B289E"/>
    <w:rsid w:val="005B33C9"/>
    <w:rsid w:val="005B4413"/>
    <w:rsid w:val="005B4791"/>
    <w:rsid w:val="005B5067"/>
    <w:rsid w:val="005B5110"/>
    <w:rsid w:val="005C1B51"/>
    <w:rsid w:val="005C2C9B"/>
    <w:rsid w:val="005C48E3"/>
    <w:rsid w:val="005C563D"/>
    <w:rsid w:val="005C5FB1"/>
    <w:rsid w:val="005C7596"/>
    <w:rsid w:val="005D5721"/>
    <w:rsid w:val="005D64A3"/>
    <w:rsid w:val="005D7593"/>
    <w:rsid w:val="005E0379"/>
    <w:rsid w:val="005E0929"/>
    <w:rsid w:val="005E1E60"/>
    <w:rsid w:val="005E3A9A"/>
    <w:rsid w:val="005E7B19"/>
    <w:rsid w:val="005F01FF"/>
    <w:rsid w:val="005F145C"/>
    <w:rsid w:val="005F2876"/>
    <w:rsid w:val="005F29CB"/>
    <w:rsid w:val="005F3077"/>
    <w:rsid w:val="005F40EE"/>
    <w:rsid w:val="005F4226"/>
    <w:rsid w:val="00601B5D"/>
    <w:rsid w:val="00602DF5"/>
    <w:rsid w:val="00606E60"/>
    <w:rsid w:val="00607FF9"/>
    <w:rsid w:val="00611121"/>
    <w:rsid w:val="0061358F"/>
    <w:rsid w:val="00613ED1"/>
    <w:rsid w:val="00617D35"/>
    <w:rsid w:val="006215A6"/>
    <w:rsid w:val="006224FE"/>
    <w:rsid w:val="006273F6"/>
    <w:rsid w:val="00632016"/>
    <w:rsid w:val="006324A8"/>
    <w:rsid w:val="006333F8"/>
    <w:rsid w:val="006346D2"/>
    <w:rsid w:val="00635D8E"/>
    <w:rsid w:val="006361EE"/>
    <w:rsid w:val="00640B18"/>
    <w:rsid w:val="0064201A"/>
    <w:rsid w:val="00642C8D"/>
    <w:rsid w:val="00642E54"/>
    <w:rsid w:val="00644F48"/>
    <w:rsid w:val="00645305"/>
    <w:rsid w:val="00645B75"/>
    <w:rsid w:val="00652995"/>
    <w:rsid w:val="00653AD1"/>
    <w:rsid w:val="006562C5"/>
    <w:rsid w:val="00660287"/>
    <w:rsid w:val="0066070A"/>
    <w:rsid w:val="00662EC2"/>
    <w:rsid w:val="00663F14"/>
    <w:rsid w:val="006643C0"/>
    <w:rsid w:val="0066510C"/>
    <w:rsid w:val="00666EF2"/>
    <w:rsid w:val="006678F7"/>
    <w:rsid w:val="00671C62"/>
    <w:rsid w:val="00672821"/>
    <w:rsid w:val="006731C3"/>
    <w:rsid w:val="00675251"/>
    <w:rsid w:val="00676EF3"/>
    <w:rsid w:val="006770A3"/>
    <w:rsid w:val="006776AC"/>
    <w:rsid w:val="006777C5"/>
    <w:rsid w:val="00681318"/>
    <w:rsid w:val="00682A12"/>
    <w:rsid w:val="00685C95"/>
    <w:rsid w:val="00685D42"/>
    <w:rsid w:val="00687ADB"/>
    <w:rsid w:val="006909E4"/>
    <w:rsid w:val="00692534"/>
    <w:rsid w:val="006926A3"/>
    <w:rsid w:val="006934DE"/>
    <w:rsid w:val="00694394"/>
    <w:rsid w:val="00695ABC"/>
    <w:rsid w:val="00696DCA"/>
    <w:rsid w:val="006971F8"/>
    <w:rsid w:val="00697D8D"/>
    <w:rsid w:val="006A32C2"/>
    <w:rsid w:val="006A66A1"/>
    <w:rsid w:val="006A67B7"/>
    <w:rsid w:val="006A6838"/>
    <w:rsid w:val="006A6A19"/>
    <w:rsid w:val="006A73B8"/>
    <w:rsid w:val="006B2E34"/>
    <w:rsid w:val="006B3535"/>
    <w:rsid w:val="006B36CB"/>
    <w:rsid w:val="006B4994"/>
    <w:rsid w:val="006B4C97"/>
    <w:rsid w:val="006B5CF5"/>
    <w:rsid w:val="006B608C"/>
    <w:rsid w:val="006B6B4E"/>
    <w:rsid w:val="006B75C9"/>
    <w:rsid w:val="006C0C7B"/>
    <w:rsid w:val="006C0DDC"/>
    <w:rsid w:val="006C1BAF"/>
    <w:rsid w:val="006C2A67"/>
    <w:rsid w:val="006C3446"/>
    <w:rsid w:val="006C52C9"/>
    <w:rsid w:val="006C6CBA"/>
    <w:rsid w:val="006D0EC1"/>
    <w:rsid w:val="006D3DAB"/>
    <w:rsid w:val="006D437E"/>
    <w:rsid w:val="006D4890"/>
    <w:rsid w:val="006D7AE7"/>
    <w:rsid w:val="006E17D1"/>
    <w:rsid w:val="006E40EA"/>
    <w:rsid w:val="006E5270"/>
    <w:rsid w:val="006E5C89"/>
    <w:rsid w:val="006E63D0"/>
    <w:rsid w:val="006F039E"/>
    <w:rsid w:val="006F2281"/>
    <w:rsid w:val="006F3718"/>
    <w:rsid w:val="006F3931"/>
    <w:rsid w:val="006F3F90"/>
    <w:rsid w:val="006F5362"/>
    <w:rsid w:val="00702BE5"/>
    <w:rsid w:val="007033D5"/>
    <w:rsid w:val="0070416B"/>
    <w:rsid w:val="00706297"/>
    <w:rsid w:val="00706FCB"/>
    <w:rsid w:val="0070769A"/>
    <w:rsid w:val="007103FF"/>
    <w:rsid w:val="007109B6"/>
    <w:rsid w:val="00711093"/>
    <w:rsid w:val="007135C5"/>
    <w:rsid w:val="007147E0"/>
    <w:rsid w:val="007173FE"/>
    <w:rsid w:val="00721B5C"/>
    <w:rsid w:val="0072461F"/>
    <w:rsid w:val="00725418"/>
    <w:rsid w:val="00731615"/>
    <w:rsid w:val="007316C0"/>
    <w:rsid w:val="00735221"/>
    <w:rsid w:val="007370F0"/>
    <w:rsid w:val="007373D1"/>
    <w:rsid w:val="007378F3"/>
    <w:rsid w:val="00737EFA"/>
    <w:rsid w:val="00741293"/>
    <w:rsid w:val="00743255"/>
    <w:rsid w:val="00743E97"/>
    <w:rsid w:val="00750808"/>
    <w:rsid w:val="007522EE"/>
    <w:rsid w:val="0075308A"/>
    <w:rsid w:val="00753FDC"/>
    <w:rsid w:val="0075434F"/>
    <w:rsid w:val="007572E8"/>
    <w:rsid w:val="00757DFC"/>
    <w:rsid w:val="007617A7"/>
    <w:rsid w:val="0076390B"/>
    <w:rsid w:val="00764197"/>
    <w:rsid w:val="00764B53"/>
    <w:rsid w:val="00766B14"/>
    <w:rsid w:val="00773CD2"/>
    <w:rsid w:val="00775C65"/>
    <w:rsid w:val="00775F1D"/>
    <w:rsid w:val="0078139F"/>
    <w:rsid w:val="00782F3A"/>
    <w:rsid w:val="00785522"/>
    <w:rsid w:val="0078592F"/>
    <w:rsid w:val="007859AF"/>
    <w:rsid w:val="007860C5"/>
    <w:rsid w:val="00787088"/>
    <w:rsid w:val="0079040B"/>
    <w:rsid w:val="007909A1"/>
    <w:rsid w:val="00790DCE"/>
    <w:rsid w:val="00791234"/>
    <w:rsid w:val="007912BA"/>
    <w:rsid w:val="00791F06"/>
    <w:rsid w:val="00792CC0"/>
    <w:rsid w:val="007937F3"/>
    <w:rsid w:val="007945DC"/>
    <w:rsid w:val="00795A22"/>
    <w:rsid w:val="00796813"/>
    <w:rsid w:val="00796D95"/>
    <w:rsid w:val="007973ED"/>
    <w:rsid w:val="00797BC6"/>
    <w:rsid w:val="007A2274"/>
    <w:rsid w:val="007A28AB"/>
    <w:rsid w:val="007A2C15"/>
    <w:rsid w:val="007A5456"/>
    <w:rsid w:val="007A58BA"/>
    <w:rsid w:val="007A6008"/>
    <w:rsid w:val="007A6FB1"/>
    <w:rsid w:val="007A765B"/>
    <w:rsid w:val="007B1652"/>
    <w:rsid w:val="007B4E0E"/>
    <w:rsid w:val="007C1A2F"/>
    <w:rsid w:val="007C4681"/>
    <w:rsid w:val="007C6205"/>
    <w:rsid w:val="007D0911"/>
    <w:rsid w:val="007D1642"/>
    <w:rsid w:val="007D166C"/>
    <w:rsid w:val="007D3306"/>
    <w:rsid w:val="007D5175"/>
    <w:rsid w:val="007D761F"/>
    <w:rsid w:val="007E0838"/>
    <w:rsid w:val="007E0BF5"/>
    <w:rsid w:val="007E186E"/>
    <w:rsid w:val="007E34DB"/>
    <w:rsid w:val="007E5ECA"/>
    <w:rsid w:val="007E6833"/>
    <w:rsid w:val="007F2EDB"/>
    <w:rsid w:val="007F359B"/>
    <w:rsid w:val="007F418B"/>
    <w:rsid w:val="007F633D"/>
    <w:rsid w:val="007F6C2F"/>
    <w:rsid w:val="007F6CA9"/>
    <w:rsid w:val="007F7A15"/>
    <w:rsid w:val="00800903"/>
    <w:rsid w:val="0080310D"/>
    <w:rsid w:val="00804F8E"/>
    <w:rsid w:val="0081232F"/>
    <w:rsid w:val="0081333D"/>
    <w:rsid w:val="008150F1"/>
    <w:rsid w:val="00815129"/>
    <w:rsid w:val="008165E3"/>
    <w:rsid w:val="00817C63"/>
    <w:rsid w:val="0082015F"/>
    <w:rsid w:val="00821130"/>
    <w:rsid w:val="0082385C"/>
    <w:rsid w:val="00824EDD"/>
    <w:rsid w:val="008250C1"/>
    <w:rsid w:val="00826AA4"/>
    <w:rsid w:val="008361F2"/>
    <w:rsid w:val="00837704"/>
    <w:rsid w:val="00840146"/>
    <w:rsid w:val="0084060E"/>
    <w:rsid w:val="008415EC"/>
    <w:rsid w:val="008418B7"/>
    <w:rsid w:val="0084247A"/>
    <w:rsid w:val="00850432"/>
    <w:rsid w:val="008513B4"/>
    <w:rsid w:val="008558BF"/>
    <w:rsid w:val="008578BE"/>
    <w:rsid w:val="00860200"/>
    <w:rsid w:val="00860C72"/>
    <w:rsid w:val="00860EDB"/>
    <w:rsid w:val="008641CE"/>
    <w:rsid w:val="00867ACC"/>
    <w:rsid w:val="00873C30"/>
    <w:rsid w:val="00873D30"/>
    <w:rsid w:val="00874BFD"/>
    <w:rsid w:val="00875261"/>
    <w:rsid w:val="008804E9"/>
    <w:rsid w:val="0088198B"/>
    <w:rsid w:val="008826F4"/>
    <w:rsid w:val="00887A03"/>
    <w:rsid w:val="0089046B"/>
    <w:rsid w:val="00890737"/>
    <w:rsid w:val="008921DC"/>
    <w:rsid w:val="00892AE3"/>
    <w:rsid w:val="00893AF6"/>
    <w:rsid w:val="00894DC7"/>
    <w:rsid w:val="008972CA"/>
    <w:rsid w:val="008A0897"/>
    <w:rsid w:val="008B0321"/>
    <w:rsid w:val="008B3B30"/>
    <w:rsid w:val="008B55D5"/>
    <w:rsid w:val="008B59AF"/>
    <w:rsid w:val="008B6208"/>
    <w:rsid w:val="008B6B5A"/>
    <w:rsid w:val="008B795E"/>
    <w:rsid w:val="008B7DA9"/>
    <w:rsid w:val="008C08E0"/>
    <w:rsid w:val="008C189B"/>
    <w:rsid w:val="008C4F33"/>
    <w:rsid w:val="008C7A4B"/>
    <w:rsid w:val="008D0C46"/>
    <w:rsid w:val="008D2F88"/>
    <w:rsid w:val="008D43BE"/>
    <w:rsid w:val="008D513D"/>
    <w:rsid w:val="008D6384"/>
    <w:rsid w:val="008D6AE2"/>
    <w:rsid w:val="008E276C"/>
    <w:rsid w:val="008E3B7A"/>
    <w:rsid w:val="008E72AE"/>
    <w:rsid w:val="008E72C8"/>
    <w:rsid w:val="008E79CB"/>
    <w:rsid w:val="008F2639"/>
    <w:rsid w:val="008F3503"/>
    <w:rsid w:val="0090076E"/>
    <w:rsid w:val="009012CC"/>
    <w:rsid w:val="009026BE"/>
    <w:rsid w:val="00903D46"/>
    <w:rsid w:val="009057AB"/>
    <w:rsid w:val="009064C2"/>
    <w:rsid w:val="00914F67"/>
    <w:rsid w:val="00916819"/>
    <w:rsid w:val="00917CF4"/>
    <w:rsid w:val="00920795"/>
    <w:rsid w:val="00923629"/>
    <w:rsid w:val="00924995"/>
    <w:rsid w:val="00924A1C"/>
    <w:rsid w:val="00924E84"/>
    <w:rsid w:val="00926E34"/>
    <w:rsid w:val="00935E2F"/>
    <w:rsid w:val="00937860"/>
    <w:rsid w:val="00940669"/>
    <w:rsid w:val="00945BC8"/>
    <w:rsid w:val="00945E57"/>
    <w:rsid w:val="009469D7"/>
    <w:rsid w:val="009502D3"/>
    <w:rsid w:val="0095222E"/>
    <w:rsid w:val="00952C3B"/>
    <w:rsid w:val="00952ED6"/>
    <w:rsid w:val="00952F9C"/>
    <w:rsid w:val="00956927"/>
    <w:rsid w:val="0096055E"/>
    <w:rsid w:val="00961204"/>
    <w:rsid w:val="009619D4"/>
    <w:rsid w:val="009628CC"/>
    <w:rsid w:val="009664FB"/>
    <w:rsid w:val="00966D25"/>
    <w:rsid w:val="00966FA6"/>
    <w:rsid w:val="00970136"/>
    <w:rsid w:val="00973337"/>
    <w:rsid w:val="009739BD"/>
    <w:rsid w:val="00973C65"/>
    <w:rsid w:val="00973FE3"/>
    <w:rsid w:val="00974413"/>
    <w:rsid w:val="00976422"/>
    <w:rsid w:val="00980BFC"/>
    <w:rsid w:val="00981F44"/>
    <w:rsid w:val="00987220"/>
    <w:rsid w:val="00990716"/>
    <w:rsid w:val="009911AA"/>
    <w:rsid w:val="00993303"/>
    <w:rsid w:val="0099456B"/>
    <w:rsid w:val="009967A4"/>
    <w:rsid w:val="00997300"/>
    <w:rsid w:val="009A1861"/>
    <w:rsid w:val="009A1F30"/>
    <w:rsid w:val="009A4305"/>
    <w:rsid w:val="009A4E8B"/>
    <w:rsid w:val="009A57D9"/>
    <w:rsid w:val="009A7CCD"/>
    <w:rsid w:val="009B0AB5"/>
    <w:rsid w:val="009B1BB2"/>
    <w:rsid w:val="009B24DF"/>
    <w:rsid w:val="009B2A09"/>
    <w:rsid w:val="009B37B9"/>
    <w:rsid w:val="009B3939"/>
    <w:rsid w:val="009B3D17"/>
    <w:rsid w:val="009B5BF3"/>
    <w:rsid w:val="009C2BA7"/>
    <w:rsid w:val="009C32DD"/>
    <w:rsid w:val="009C4366"/>
    <w:rsid w:val="009C5A36"/>
    <w:rsid w:val="009C73E9"/>
    <w:rsid w:val="009D0F74"/>
    <w:rsid w:val="009D0FBA"/>
    <w:rsid w:val="009D11DC"/>
    <w:rsid w:val="009D1789"/>
    <w:rsid w:val="009D2375"/>
    <w:rsid w:val="009D3B32"/>
    <w:rsid w:val="009D630D"/>
    <w:rsid w:val="009D766F"/>
    <w:rsid w:val="009E036B"/>
    <w:rsid w:val="009E047E"/>
    <w:rsid w:val="009E2C18"/>
    <w:rsid w:val="009E5497"/>
    <w:rsid w:val="009E5C4F"/>
    <w:rsid w:val="009F232C"/>
    <w:rsid w:val="009F3722"/>
    <w:rsid w:val="009F676F"/>
    <w:rsid w:val="00A008C8"/>
    <w:rsid w:val="00A00996"/>
    <w:rsid w:val="00A01AA6"/>
    <w:rsid w:val="00A022ED"/>
    <w:rsid w:val="00A04299"/>
    <w:rsid w:val="00A0454A"/>
    <w:rsid w:val="00A0460B"/>
    <w:rsid w:val="00A05881"/>
    <w:rsid w:val="00A1071D"/>
    <w:rsid w:val="00A10F77"/>
    <w:rsid w:val="00A14485"/>
    <w:rsid w:val="00A15B71"/>
    <w:rsid w:val="00A166D0"/>
    <w:rsid w:val="00A179A4"/>
    <w:rsid w:val="00A21560"/>
    <w:rsid w:val="00A21CA7"/>
    <w:rsid w:val="00A22851"/>
    <w:rsid w:val="00A23E03"/>
    <w:rsid w:val="00A263B4"/>
    <w:rsid w:val="00A31941"/>
    <w:rsid w:val="00A32039"/>
    <w:rsid w:val="00A32AEA"/>
    <w:rsid w:val="00A33AEF"/>
    <w:rsid w:val="00A35710"/>
    <w:rsid w:val="00A40793"/>
    <w:rsid w:val="00A43149"/>
    <w:rsid w:val="00A4492A"/>
    <w:rsid w:val="00A461E1"/>
    <w:rsid w:val="00A524E5"/>
    <w:rsid w:val="00A5259E"/>
    <w:rsid w:val="00A5489B"/>
    <w:rsid w:val="00A55057"/>
    <w:rsid w:val="00A55B06"/>
    <w:rsid w:val="00A60DA4"/>
    <w:rsid w:val="00A6199B"/>
    <w:rsid w:val="00A6261E"/>
    <w:rsid w:val="00A62D37"/>
    <w:rsid w:val="00A6458C"/>
    <w:rsid w:val="00A6668F"/>
    <w:rsid w:val="00A67381"/>
    <w:rsid w:val="00A717D0"/>
    <w:rsid w:val="00A71CD7"/>
    <w:rsid w:val="00A71FF9"/>
    <w:rsid w:val="00A72BEA"/>
    <w:rsid w:val="00A73BE3"/>
    <w:rsid w:val="00A76AC7"/>
    <w:rsid w:val="00A82421"/>
    <w:rsid w:val="00A86DE7"/>
    <w:rsid w:val="00A8776E"/>
    <w:rsid w:val="00A93752"/>
    <w:rsid w:val="00A94C29"/>
    <w:rsid w:val="00A9642B"/>
    <w:rsid w:val="00A96D14"/>
    <w:rsid w:val="00A973AB"/>
    <w:rsid w:val="00AA1D3C"/>
    <w:rsid w:val="00AA1FA3"/>
    <w:rsid w:val="00AA21C5"/>
    <w:rsid w:val="00AA295D"/>
    <w:rsid w:val="00AA4B37"/>
    <w:rsid w:val="00AA4FEE"/>
    <w:rsid w:val="00AA78FB"/>
    <w:rsid w:val="00AB5208"/>
    <w:rsid w:val="00AB55BB"/>
    <w:rsid w:val="00AB6A56"/>
    <w:rsid w:val="00AB6AC9"/>
    <w:rsid w:val="00AB7428"/>
    <w:rsid w:val="00AC1AA3"/>
    <w:rsid w:val="00AC632C"/>
    <w:rsid w:val="00AC7EE0"/>
    <w:rsid w:val="00AD1B55"/>
    <w:rsid w:val="00AD4021"/>
    <w:rsid w:val="00AD42B5"/>
    <w:rsid w:val="00AD46B2"/>
    <w:rsid w:val="00AD5627"/>
    <w:rsid w:val="00AE3A57"/>
    <w:rsid w:val="00AE4A11"/>
    <w:rsid w:val="00AE4B15"/>
    <w:rsid w:val="00AE5B75"/>
    <w:rsid w:val="00AE6E8B"/>
    <w:rsid w:val="00AF1596"/>
    <w:rsid w:val="00AF17CC"/>
    <w:rsid w:val="00AF18B2"/>
    <w:rsid w:val="00AF36CC"/>
    <w:rsid w:val="00AF4A22"/>
    <w:rsid w:val="00AF4C3E"/>
    <w:rsid w:val="00AF7590"/>
    <w:rsid w:val="00B002EE"/>
    <w:rsid w:val="00B00B5A"/>
    <w:rsid w:val="00B0106F"/>
    <w:rsid w:val="00B02FFE"/>
    <w:rsid w:val="00B131ED"/>
    <w:rsid w:val="00B13685"/>
    <w:rsid w:val="00B152E2"/>
    <w:rsid w:val="00B1534C"/>
    <w:rsid w:val="00B21824"/>
    <w:rsid w:val="00B21828"/>
    <w:rsid w:val="00B21DD5"/>
    <w:rsid w:val="00B2206A"/>
    <w:rsid w:val="00B23E2C"/>
    <w:rsid w:val="00B27A15"/>
    <w:rsid w:val="00B301D8"/>
    <w:rsid w:val="00B30859"/>
    <w:rsid w:val="00B32E93"/>
    <w:rsid w:val="00B350A1"/>
    <w:rsid w:val="00B35F5D"/>
    <w:rsid w:val="00B36740"/>
    <w:rsid w:val="00B40D0B"/>
    <w:rsid w:val="00B415B1"/>
    <w:rsid w:val="00B43F5F"/>
    <w:rsid w:val="00B46D72"/>
    <w:rsid w:val="00B46F6E"/>
    <w:rsid w:val="00B52CCC"/>
    <w:rsid w:val="00B53356"/>
    <w:rsid w:val="00B54DD1"/>
    <w:rsid w:val="00B557DD"/>
    <w:rsid w:val="00B719D9"/>
    <w:rsid w:val="00B72C72"/>
    <w:rsid w:val="00B731A3"/>
    <w:rsid w:val="00B73BB6"/>
    <w:rsid w:val="00B80036"/>
    <w:rsid w:val="00B82512"/>
    <w:rsid w:val="00B8714D"/>
    <w:rsid w:val="00B90928"/>
    <w:rsid w:val="00B90F92"/>
    <w:rsid w:val="00B9468C"/>
    <w:rsid w:val="00B96788"/>
    <w:rsid w:val="00BA084E"/>
    <w:rsid w:val="00BA1502"/>
    <w:rsid w:val="00BA5182"/>
    <w:rsid w:val="00BA5B3D"/>
    <w:rsid w:val="00BA6056"/>
    <w:rsid w:val="00BA6631"/>
    <w:rsid w:val="00BA7D60"/>
    <w:rsid w:val="00BB0846"/>
    <w:rsid w:val="00BB31C9"/>
    <w:rsid w:val="00BB3DCB"/>
    <w:rsid w:val="00BB5C63"/>
    <w:rsid w:val="00BB7740"/>
    <w:rsid w:val="00BC041D"/>
    <w:rsid w:val="00BC1542"/>
    <w:rsid w:val="00BC18AA"/>
    <w:rsid w:val="00BC1EFC"/>
    <w:rsid w:val="00BC4BA4"/>
    <w:rsid w:val="00BC5AD8"/>
    <w:rsid w:val="00BC5C75"/>
    <w:rsid w:val="00BC69DB"/>
    <w:rsid w:val="00BD224A"/>
    <w:rsid w:val="00BD23F0"/>
    <w:rsid w:val="00BD32B9"/>
    <w:rsid w:val="00BD3FB2"/>
    <w:rsid w:val="00BD427A"/>
    <w:rsid w:val="00BD4581"/>
    <w:rsid w:val="00BD6EC8"/>
    <w:rsid w:val="00BE3BD2"/>
    <w:rsid w:val="00BE5148"/>
    <w:rsid w:val="00BE56AE"/>
    <w:rsid w:val="00BF1E93"/>
    <w:rsid w:val="00BF2707"/>
    <w:rsid w:val="00C004AD"/>
    <w:rsid w:val="00C01080"/>
    <w:rsid w:val="00C0332A"/>
    <w:rsid w:val="00C034B3"/>
    <w:rsid w:val="00C0741B"/>
    <w:rsid w:val="00C07F66"/>
    <w:rsid w:val="00C12E93"/>
    <w:rsid w:val="00C13652"/>
    <w:rsid w:val="00C20178"/>
    <w:rsid w:val="00C259A2"/>
    <w:rsid w:val="00C369D2"/>
    <w:rsid w:val="00C40C90"/>
    <w:rsid w:val="00C42788"/>
    <w:rsid w:val="00C42810"/>
    <w:rsid w:val="00C42B7F"/>
    <w:rsid w:val="00C43B12"/>
    <w:rsid w:val="00C45BC1"/>
    <w:rsid w:val="00C461AF"/>
    <w:rsid w:val="00C466BB"/>
    <w:rsid w:val="00C47857"/>
    <w:rsid w:val="00C504BA"/>
    <w:rsid w:val="00C506EA"/>
    <w:rsid w:val="00C50B3B"/>
    <w:rsid w:val="00C51831"/>
    <w:rsid w:val="00C52205"/>
    <w:rsid w:val="00C53759"/>
    <w:rsid w:val="00C64051"/>
    <w:rsid w:val="00C642BE"/>
    <w:rsid w:val="00C66BEA"/>
    <w:rsid w:val="00C67214"/>
    <w:rsid w:val="00C70E46"/>
    <w:rsid w:val="00C7122F"/>
    <w:rsid w:val="00C712BC"/>
    <w:rsid w:val="00C724BB"/>
    <w:rsid w:val="00C73250"/>
    <w:rsid w:val="00C74E40"/>
    <w:rsid w:val="00C75A13"/>
    <w:rsid w:val="00C76E21"/>
    <w:rsid w:val="00C819F6"/>
    <w:rsid w:val="00C82D90"/>
    <w:rsid w:val="00C83A8D"/>
    <w:rsid w:val="00C851F5"/>
    <w:rsid w:val="00C858AD"/>
    <w:rsid w:val="00C87A12"/>
    <w:rsid w:val="00C90B03"/>
    <w:rsid w:val="00C911B2"/>
    <w:rsid w:val="00C94D61"/>
    <w:rsid w:val="00C9659D"/>
    <w:rsid w:val="00CA0B0D"/>
    <w:rsid w:val="00CA696C"/>
    <w:rsid w:val="00CA72DE"/>
    <w:rsid w:val="00CA7B8B"/>
    <w:rsid w:val="00CB1021"/>
    <w:rsid w:val="00CB22AD"/>
    <w:rsid w:val="00CB38B0"/>
    <w:rsid w:val="00CB3B02"/>
    <w:rsid w:val="00CB5689"/>
    <w:rsid w:val="00CB652F"/>
    <w:rsid w:val="00CB6584"/>
    <w:rsid w:val="00CB7078"/>
    <w:rsid w:val="00CC03F0"/>
    <w:rsid w:val="00CC0969"/>
    <w:rsid w:val="00CC3915"/>
    <w:rsid w:val="00CC4453"/>
    <w:rsid w:val="00CC4B70"/>
    <w:rsid w:val="00CC6680"/>
    <w:rsid w:val="00CD23F3"/>
    <w:rsid w:val="00CD3165"/>
    <w:rsid w:val="00CD4BC7"/>
    <w:rsid w:val="00CE36F2"/>
    <w:rsid w:val="00CE389D"/>
    <w:rsid w:val="00CE3E58"/>
    <w:rsid w:val="00CE4292"/>
    <w:rsid w:val="00CE482D"/>
    <w:rsid w:val="00CE4E1E"/>
    <w:rsid w:val="00CE556A"/>
    <w:rsid w:val="00CE593B"/>
    <w:rsid w:val="00CE6FA8"/>
    <w:rsid w:val="00CF1568"/>
    <w:rsid w:val="00CF1691"/>
    <w:rsid w:val="00CF3533"/>
    <w:rsid w:val="00CF516A"/>
    <w:rsid w:val="00CF5CF5"/>
    <w:rsid w:val="00CF7876"/>
    <w:rsid w:val="00D0036A"/>
    <w:rsid w:val="00D00FFA"/>
    <w:rsid w:val="00D024D9"/>
    <w:rsid w:val="00D03B53"/>
    <w:rsid w:val="00D060F8"/>
    <w:rsid w:val="00D066B7"/>
    <w:rsid w:val="00D07D9A"/>
    <w:rsid w:val="00D100A6"/>
    <w:rsid w:val="00D1073F"/>
    <w:rsid w:val="00D14D23"/>
    <w:rsid w:val="00D208CF"/>
    <w:rsid w:val="00D21A97"/>
    <w:rsid w:val="00D253D3"/>
    <w:rsid w:val="00D324CE"/>
    <w:rsid w:val="00D338F3"/>
    <w:rsid w:val="00D34AB7"/>
    <w:rsid w:val="00D36D5B"/>
    <w:rsid w:val="00D409D7"/>
    <w:rsid w:val="00D40CF7"/>
    <w:rsid w:val="00D42BAE"/>
    <w:rsid w:val="00D434D0"/>
    <w:rsid w:val="00D4377A"/>
    <w:rsid w:val="00D44B88"/>
    <w:rsid w:val="00D44C31"/>
    <w:rsid w:val="00D473B2"/>
    <w:rsid w:val="00D5162E"/>
    <w:rsid w:val="00D557BE"/>
    <w:rsid w:val="00D5678A"/>
    <w:rsid w:val="00D57740"/>
    <w:rsid w:val="00D67D32"/>
    <w:rsid w:val="00D7166E"/>
    <w:rsid w:val="00D73096"/>
    <w:rsid w:val="00D73860"/>
    <w:rsid w:val="00D73CFA"/>
    <w:rsid w:val="00D74486"/>
    <w:rsid w:val="00D74714"/>
    <w:rsid w:val="00D7681F"/>
    <w:rsid w:val="00D770BF"/>
    <w:rsid w:val="00D77D86"/>
    <w:rsid w:val="00D81F84"/>
    <w:rsid w:val="00D87026"/>
    <w:rsid w:val="00D91981"/>
    <w:rsid w:val="00D92C46"/>
    <w:rsid w:val="00D93D36"/>
    <w:rsid w:val="00D9456D"/>
    <w:rsid w:val="00D94BEB"/>
    <w:rsid w:val="00D97C82"/>
    <w:rsid w:val="00DA025C"/>
    <w:rsid w:val="00DA26F6"/>
    <w:rsid w:val="00DA5B7D"/>
    <w:rsid w:val="00DB0386"/>
    <w:rsid w:val="00DB23A5"/>
    <w:rsid w:val="00DB2FB1"/>
    <w:rsid w:val="00DB599E"/>
    <w:rsid w:val="00DC3A69"/>
    <w:rsid w:val="00DC6A78"/>
    <w:rsid w:val="00DC729E"/>
    <w:rsid w:val="00DD02DA"/>
    <w:rsid w:val="00DD1249"/>
    <w:rsid w:val="00DD29B8"/>
    <w:rsid w:val="00DD5893"/>
    <w:rsid w:val="00DD76D1"/>
    <w:rsid w:val="00DE12F7"/>
    <w:rsid w:val="00DE2606"/>
    <w:rsid w:val="00DE310C"/>
    <w:rsid w:val="00DE33D6"/>
    <w:rsid w:val="00DE51A6"/>
    <w:rsid w:val="00DE5F84"/>
    <w:rsid w:val="00DE6520"/>
    <w:rsid w:val="00DE790A"/>
    <w:rsid w:val="00DF01B0"/>
    <w:rsid w:val="00DF27B5"/>
    <w:rsid w:val="00DF5524"/>
    <w:rsid w:val="00DF746A"/>
    <w:rsid w:val="00E00B01"/>
    <w:rsid w:val="00E01A57"/>
    <w:rsid w:val="00E02F27"/>
    <w:rsid w:val="00E041E4"/>
    <w:rsid w:val="00E04989"/>
    <w:rsid w:val="00E052B4"/>
    <w:rsid w:val="00E0768E"/>
    <w:rsid w:val="00E07D55"/>
    <w:rsid w:val="00E13DD4"/>
    <w:rsid w:val="00E14F88"/>
    <w:rsid w:val="00E20852"/>
    <w:rsid w:val="00E2238E"/>
    <w:rsid w:val="00E26DCB"/>
    <w:rsid w:val="00E31685"/>
    <w:rsid w:val="00E317E9"/>
    <w:rsid w:val="00E328D4"/>
    <w:rsid w:val="00E33073"/>
    <w:rsid w:val="00E33B2B"/>
    <w:rsid w:val="00E36586"/>
    <w:rsid w:val="00E40CD8"/>
    <w:rsid w:val="00E4166A"/>
    <w:rsid w:val="00E41B2D"/>
    <w:rsid w:val="00E42F8D"/>
    <w:rsid w:val="00E43006"/>
    <w:rsid w:val="00E45C2B"/>
    <w:rsid w:val="00E46235"/>
    <w:rsid w:val="00E5057B"/>
    <w:rsid w:val="00E50860"/>
    <w:rsid w:val="00E513F6"/>
    <w:rsid w:val="00E55342"/>
    <w:rsid w:val="00E558A7"/>
    <w:rsid w:val="00E6085A"/>
    <w:rsid w:val="00E6296C"/>
    <w:rsid w:val="00E629B9"/>
    <w:rsid w:val="00E64343"/>
    <w:rsid w:val="00E64496"/>
    <w:rsid w:val="00E6660A"/>
    <w:rsid w:val="00E704A0"/>
    <w:rsid w:val="00E72149"/>
    <w:rsid w:val="00E72C78"/>
    <w:rsid w:val="00E7306C"/>
    <w:rsid w:val="00E73603"/>
    <w:rsid w:val="00E73986"/>
    <w:rsid w:val="00E73FC7"/>
    <w:rsid w:val="00E74F9F"/>
    <w:rsid w:val="00E750A5"/>
    <w:rsid w:val="00E771F3"/>
    <w:rsid w:val="00E81EEC"/>
    <w:rsid w:val="00E845A8"/>
    <w:rsid w:val="00E8506C"/>
    <w:rsid w:val="00E8568A"/>
    <w:rsid w:val="00E857CB"/>
    <w:rsid w:val="00E902B1"/>
    <w:rsid w:val="00E90359"/>
    <w:rsid w:val="00E922CD"/>
    <w:rsid w:val="00E92D20"/>
    <w:rsid w:val="00E92D23"/>
    <w:rsid w:val="00E92E20"/>
    <w:rsid w:val="00E94286"/>
    <w:rsid w:val="00E968BE"/>
    <w:rsid w:val="00EA13D9"/>
    <w:rsid w:val="00EA23DC"/>
    <w:rsid w:val="00EA2B0A"/>
    <w:rsid w:val="00EA4C11"/>
    <w:rsid w:val="00EA66BC"/>
    <w:rsid w:val="00EA7876"/>
    <w:rsid w:val="00EA7AE3"/>
    <w:rsid w:val="00EB16BD"/>
    <w:rsid w:val="00EB29B1"/>
    <w:rsid w:val="00EB479E"/>
    <w:rsid w:val="00EB4C30"/>
    <w:rsid w:val="00EB6239"/>
    <w:rsid w:val="00EC05BF"/>
    <w:rsid w:val="00EC1CC6"/>
    <w:rsid w:val="00EC3F96"/>
    <w:rsid w:val="00EC4628"/>
    <w:rsid w:val="00EC529C"/>
    <w:rsid w:val="00EC5C30"/>
    <w:rsid w:val="00EC766A"/>
    <w:rsid w:val="00ED00D7"/>
    <w:rsid w:val="00ED0EF8"/>
    <w:rsid w:val="00ED335E"/>
    <w:rsid w:val="00EE06E7"/>
    <w:rsid w:val="00EE21BB"/>
    <w:rsid w:val="00EE22EF"/>
    <w:rsid w:val="00EE5381"/>
    <w:rsid w:val="00EE5F14"/>
    <w:rsid w:val="00EE726B"/>
    <w:rsid w:val="00EF0B69"/>
    <w:rsid w:val="00EF0E06"/>
    <w:rsid w:val="00EF177A"/>
    <w:rsid w:val="00EF22DE"/>
    <w:rsid w:val="00EF2DBD"/>
    <w:rsid w:val="00EF5330"/>
    <w:rsid w:val="00EF6A95"/>
    <w:rsid w:val="00EF6C7C"/>
    <w:rsid w:val="00EF7CBA"/>
    <w:rsid w:val="00F00642"/>
    <w:rsid w:val="00F02F67"/>
    <w:rsid w:val="00F04526"/>
    <w:rsid w:val="00F0700D"/>
    <w:rsid w:val="00F1276E"/>
    <w:rsid w:val="00F13954"/>
    <w:rsid w:val="00F14B21"/>
    <w:rsid w:val="00F15D2E"/>
    <w:rsid w:val="00F16F74"/>
    <w:rsid w:val="00F17DA3"/>
    <w:rsid w:val="00F20090"/>
    <w:rsid w:val="00F21335"/>
    <w:rsid w:val="00F22688"/>
    <w:rsid w:val="00F22B7B"/>
    <w:rsid w:val="00F231FA"/>
    <w:rsid w:val="00F23F15"/>
    <w:rsid w:val="00F250B3"/>
    <w:rsid w:val="00F2770E"/>
    <w:rsid w:val="00F27DAE"/>
    <w:rsid w:val="00F3021F"/>
    <w:rsid w:val="00F31088"/>
    <w:rsid w:val="00F31C91"/>
    <w:rsid w:val="00F344E6"/>
    <w:rsid w:val="00F35281"/>
    <w:rsid w:val="00F352B7"/>
    <w:rsid w:val="00F35ADE"/>
    <w:rsid w:val="00F3672B"/>
    <w:rsid w:val="00F36D56"/>
    <w:rsid w:val="00F3719C"/>
    <w:rsid w:val="00F40259"/>
    <w:rsid w:val="00F40FA1"/>
    <w:rsid w:val="00F46F30"/>
    <w:rsid w:val="00F5177C"/>
    <w:rsid w:val="00F51BB0"/>
    <w:rsid w:val="00F51C85"/>
    <w:rsid w:val="00F520B9"/>
    <w:rsid w:val="00F52992"/>
    <w:rsid w:val="00F5426F"/>
    <w:rsid w:val="00F54362"/>
    <w:rsid w:val="00F55BB1"/>
    <w:rsid w:val="00F5782A"/>
    <w:rsid w:val="00F61F7F"/>
    <w:rsid w:val="00F643AF"/>
    <w:rsid w:val="00F650C5"/>
    <w:rsid w:val="00F6527A"/>
    <w:rsid w:val="00F66841"/>
    <w:rsid w:val="00F70DC2"/>
    <w:rsid w:val="00F7129B"/>
    <w:rsid w:val="00F71DFC"/>
    <w:rsid w:val="00F72440"/>
    <w:rsid w:val="00F73799"/>
    <w:rsid w:val="00F75A88"/>
    <w:rsid w:val="00F75AD1"/>
    <w:rsid w:val="00F80F52"/>
    <w:rsid w:val="00F82413"/>
    <w:rsid w:val="00F8288E"/>
    <w:rsid w:val="00F82F4B"/>
    <w:rsid w:val="00F83448"/>
    <w:rsid w:val="00F83F3B"/>
    <w:rsid w:val="00F86256"/>
    <w:rsid w:val="00F8627D"/>
    <w:rsid w:val="00F866F2"/>
    <w:rsid w:val="00F905E8"/>
    <w:rsid w:val="00F909A2"/>
    <w:rsid w:val="00F910CB"/>
    <w:rsid w:val="00F94A0C"/>
    <w:rsid w:val="00F9695B"/>
    <w:rsid w:val="00FA01BA"/>
    <w:rsid w:val="00FA060D"/>
    <w:rsid w:val="00FA2E17"/>
    <w:rsid w:val="00FA46BC"/>
    <w:rsid w:val="00FA53A0"/>
    <w:rsid w:val="00FA6800"/>
    <w:rsid w:val="00FB015B"/>
    <w:rsid w:val="00FB179C"/>
    <w:rsid w:val="00FB6119"/>
    <w:rsid w:val="00FB6A07"/>
    <w:rsid w:val="00FC19A1"/>
    <w:rsid w:val="00FC368A"/>
    <w:rsid w:val="00FC7131"/>
    <w:rsid w:val="00FC71EE"/>
    <w:rsid w:val="00FC74DA"/>
    <w:rsid w:val="00FD18DD"/>
    <w:rsid w:val="00FD4BE7"/>
    <w:rsid w:val="00FD4DAD"/>
    <w:rsid w:val="00FD6137"/>
    <w:rsid w:val="00FE0237"/>
    <w:rsid w:val="00FE28DB"/>
    <w:rsid w:val="00FE5D2E"/>
    <w:rsid w:val="00FE5F31"/>
    <w:rsid w:val="00FE65B4"/>
    <w:rsid w:val="00FF15AC"/>
    <w:rsid w:val="00FF1CFE"/>
    <w:rsid w:val="00FF3067"/>
    <w:rsid w:val="00FF3DDC"/>
    <w:rsid w:val="00FF57BB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67C3D1"/>
  <w15:chartTrackingRefBased/>
  <w15:docId w15:val="{BA127C42-3B6B-41AA-B99D-1C6BABDB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widowControl w:val="0"/>
      <w:jc w:val="both"/>
    </w:pPr>
  </w:style>
  <w:style w:type="paragraph" w:styleId="11">
    <w:name w:val="heading 1"/>
    <w:basedOn w:val="a4"/>
    <w:next w:val="a4"/>
    <w:link w:val="12"/>
    <w:uiPriority w:val="9"/>
    <w:qFormat/>
    <w:rsid w:val="00AC632C"/>
    <w:pPr>
      <w:keepNext/>
      <w:keepLines/>
      <w:pageBreakBefore/>
      <w:spacing w:before="280" w:after="80"/>
      <w:outlineLvl w:val="0"/>
    </w:pPr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  <w:style w:type="paragraph" w:styleId="22">
    <w:name w:val="heading 2"/>
    <w:aliases w:val="項見出し1"/>
    <w:basedOn w:val="a4"/>
    <w:next w:val="a4"/>
    <w:link w:val="23"/>
    <w:uiPriority w:val="9"/>
    <w:unhideWhenUsed/>
    <w:rsid w:val="00CB652F"/>
    <w:pPr>
      <w:keepNext/>
      <w:keepLines/>
      <w:pBdr>
        <w:top w:val="single" w:sz="18" w:space="3" w:color="auto"/>
        <w:bottom w:val="single" w:sz="18" w:space="3" w:color="auto"/>
      </w:pBdr>
      <w:spacing w:before="480" w:after="120"/>
      <w:ind w:rightChars="100" w:right="210"/>
      <w:outlineLvl w:val="1"/>
    </w:pPr>
    <w:rPr>
      <w:rFonts w:asciiTheme="majorHAnsi" w:eastAsia="BIZ UDゴシック" w:hAnsiTheme="majorHAnsi" w:cstheme="majorBidi"/>
      <w:color w:val="000000" w:themeColor="text1"/>
      <w:sz w:val="22"/>
      <w:szCs w:val="28"/>
    </w:rPr>
  </w:style>
  <w:style w:type="paragraph" w:styleId="30">
    <w:name w:val="heading 3"/>
    <w:basedOn w:val="a4"/>
    <w:next w:val="a4"/>
    <w:link w:val="31"/>
    <w:uiPriority w:val="9"/>
    <w:unhideWhenUsed/>
    <w:qFormat/>
    <w:rsid w:val="00055592"/>
    <w:pPr>
      <w:keepNext/>
      <w:keepLines/>
      <w:spacing w:before="160" w:after="80"/>
      <w:ind w:leftChars="100" w:left="210" w:rightChars="100" w:right="21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45E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4"/>
    <w:next w:val="a4"/>
    <w:link w:val="51"/>
    <w:uiPriority w:val="9"/>
    <w:semiHidden/>
    <w:unhideWhenUsed/>
    <w:qFormat/>
    <w:rsid w:val="00945E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45E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45E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45E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45E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日本史スタイル"/>
    <w:uiPriority w:val="99"/>
    <w:rsid w:val="006F039E"/>
    <w:pPr>
      <w:numPr>
        <w:numId w:val="1"/>
      </w:numPr>
    </w:pPr>
  </w:style>
  <w:style w:type="paragraph" w:styleId="a8">
    <w:name w:val="Title"/>
    <w:basedOn w:val="a4"/>
    <w:next w:val="a4"/>
    <w:link w:val="a9"/>
    <w:uiPriority w:val="10"/>
    <w:qFormat/>
    <w:rsid w:val="00C42B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9">
    <w:name w:val="表題 (文字)"/>
    <w:basedOn w:val="a5"/>
    <w:link w:val="a8"/>
    <w:uiPriority w:val="10"/>
    <w:rsid w:val="00C42B7F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2">
    <w:name w:val="見出し 1 (文字)"/>
    <w:basedOn w:val="a5"/>
    <w:link w:val="11"/>
    <w:uiPriority w:val="9"/>
    <w:rsid w:val="00AC632C"/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  <w:style w:type="character" w:customStyle="1" w:styleId="23">
    <w:name w:val="見出し 2 (文字)"/>
    <w:aliases w:val="項見出し1 (文字)"/>
    <w:basedOn w:val="a5"/>
    <w:link w:val="22"/>
    <w:uiPriority w:val="9"/>
    <w:rsid w:val="00CB652F"/>
    <w:rPr>
      <w:rFonts w:asciiTheme="majorHAnsi" w:eastAsia="BIZ UDゴシック" w:hAnsiTheme="majorHAnsi" w:cstheme="majorBidi"/>
      <w:color w:val="000000" w:themeColor="text1"/>
      <w:sz w:val="22"/>
      <w:szCs w:val="28"/>
    </w:rPr>
  </w:style>
  <w:style w:type="numbering" w:customStyle="1" w:styleId="2">
    <w:name w:val="日本史スタイル2"/>
    <w:uiPriority w:val="99"/>
    <w:rsid w:val="006C52C9"/>
    <w:pPr>
      <w:numPr>
        <w:numId w:val="6"/>
      </w:numPr>
    </w:pPr>
  </w:style>
  <w:style w:type="character" w:customStyle="1" w:styleId="31">
    <w:name w:val="見出し 3 (文字)"/>
    <w:basedOn w:val="a5"/>
    <w:link w:val="30"/>
    <w:uiPriority w:val="9"/>
    <w:rsid w:val="000555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5"/>
    <w:link w:val="4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1">
    <w:name w:val="見出し 5 (文字)"/>
    <w:basedOn w:val="a5"/>
    <w:link w:val="50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5"/>
    <w:link w:val="6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5"/>
    <w:link w:val="7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5"/>
    <w:link w:val="8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5"/>
    <w:link w:val="9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paragraph" w:styleId="aa">
    <w:name w:val="Subtitle"/>
    <w:basedOn w:val="a4"/>
    <w:next w:val="a4"/>
    <w:link w:val="ab"/>
    <w:uiPriority w:val="11"/>
    <w:qFormat/>
    <w:rsid w:val="00945E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題 (文字)"/>
    <w:basedOn w:val="a5"/>
    <w:link w:val="aa"/>
    <w:uiPriority w:val="11"/>
    <w:rsid w:val="00945E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4"/>
    <w:next w:val="a4"/>
    <w:link w:val="ad"/>
    <w:uiPriority w:val="29"/>
    <w:qFormat/>
    <w:rsid w:val="00945E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文 (文字)"/>
    <w:basedOn w:val="a5"/>
    <w:link w:val="ac"/>
    <w:uiPriority w:val="29"/>
    <w:rsid w:val="00945E57"/>
    <w:rPr>
      <w:i/>
      <w:iCs/>
      <w:color w:val="404040" w:themeColor="text1" w:themeTint="BF"/>
    </w:rPr>
  </w:style>
  <w:style w:type="paragraph" w:styleId="ae">
    <w:name w:val="List Paragraph"/>
    <w:basedOn w:val="a4"/>
    <w:link w:val="af"/>
    <w:uiPriority w:val="34"/>
    <w:qFormat/>
    <w:rsid w:val="00945E57"/>
    <w:pPr>
      <w:ind w:left="720"/>
      <w:contextualSpacing/>
    </w:pPr>
  </w:style>
  <w:style w:type="character" w:styleId="24">
    <w:name w:val="Intense Emphasis"/>
    <w:basedOn w:val="a5"/>
    <w:uiPriority w:val="21"/>
    <w:qFormat/>
    <w:rsid w:val="00945E57"/>
    <w:rPr>
      <w:i/>
      <w:iCs/>
      <w:color w:val="0F4761" w:themeColor="accent1" w:themeShade="BF"/>
    </w:rPr>
  </w:style>
  <w:style w:type="paragraph" w:styleId="25">
    <w:name w:val="Intense Quote"/>
    <w:basedOn w:val="a4"/>
    <w:next w:val="a4"/>
    <w:link w:val="26"/>
    <w:uiPriority w:val="30"/>
    <w:qFormat/>
    <w:rsid w:val="0094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6">
    <w:name w:val="引用文 2 (文字)"/>
    <w:basedOn w:val="a5"/>
    <w:link w:val="25"/>
    <w:uiPriority w:val="30"/>
    <w:rsid w:val="00945E57"/>
    <w:rPr>
      <w:i/>
      <w:iCs/>
      <w:color w:val="0F4761" w:themeColor="accent1" w:themeShade="BF"/>
    </w:rPr>
  </w:style>
  <w:style w:type="character" w:styleId="27">
    <w:name w:val="Intense Reference"/>
    <w:basedOn w:val="a5"/>
    <w:uiPriority w:val="32"/>
    <w:qFormat/>
    <w:rsid w:val="00945E57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4"/>
    <w:link w:val="af1"/>
    <w:uiPriority w:val="99"/>
    <w:unhideWhenUsed/>
    <w:rsid w:val="002431BE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5"/>
    <w:link w:val="af0"/>
    <w:uiPriority w:val="99"/>
    <w:rsid w:val="002431BE"/>
  </w:style>
  <w:style w:type="paragraph" w:styleId="af2">
    <w:name w:val="footer"/>
    <w:basedOn w:val="a4"/>
    <w:link w:val="af3"/>
    <w:uiPriority w:val="99"/>
    <w:unhideWhenUsed/>
    <w:rsid w:val="002431B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5"/>
    <w:link w:val="af2"/>
    <w:uiPriority w:val="99"/>
    <w:rsid w:val="002431BE"/>
  </w:style>
  <w:style w:type="paragraph" w:customStyle="1" w:styleId="21">
    <w:name w:val="見出し(2)"/>
    <w:basedOn w:val="ae"/>
    <w:link w:val="28"/>
    <w:rsid w:val="00E04989"/>
    <w:pPr>
      <w:numPr>
        <w:ilvl w:val="1"/>
        <w:numId w:val="41"/>
      </w:numPr>
      <w:spacing w:before="60" w:after="60"/>
    </w:pPr>
    <w:rPr>
      <w:rFonts w:eastAsia="BIZ UDPゴシック"/>
    </w:rPr>
  </w:style>
  <w:style w:type="character" w:customStyle="1" w:styleId="af">
    <w:name w:val="リスト段落 (文字)"/>
    <w:basedOn w:val="a5"/>
    <w:link w:val="ae"/>
    <w:uiPriority w:val="34"/>
    <w:rsid w:val="00DD5893"/>
  </w:style>
  <w:style w:type="character" w:customStyle="1" w:styleId="28">
    <w:name w:val="見出し(2) (文字)"/>
    <w:basedOn w:val="af"/>
    <w:link w:val="21"/>
    <w:rsid w:val="00E04989"/>
    <w:rPr>
      <w:rFonts w:eastAsia="BIZ UDPゴシック"/>
    </w:rPr>
  </w:style>
  <w:style w:type="character" w:customStyle="1" w:styleId="13">
    <w:name w:val="[網掛け1]"/>
    <w:basedOn w:val="a5"/>
    <w:uiPriority w:val="1"/>
    <w:qFormat/>
    <w:rsid w:val="007F633D"/>
    <w:rPr>
      <w:color w:val="auto"/>
      <w:bdr w:val="none" w:sz="0" w:space="0" w:color="auto"/>
      <w:shd w:val="pct25" w:color="auto" w:fill="auto"/>
    </w:rPr>
  </w:style>
  <w:style w:type="paragraph" w:customStyle="1" w:styleId="a3">
    <w:name w:val="見出し③"/>
    <w:basedOn w:val="ae"/>
    <w:link w:val="af4"/>
    <w:rsid w:val="003853D4"/>
    <w:pPr>
      <w:numPr>
        <w:ilvl w:val="2"/>
        <w:numId w:val="41"/>
      </w:numPr>
      <w:spacing w:before="10" w:after="10"/>
    </w:pPr>
    <w:rPr>
      <w:rFonts w:eastAsia="BIZ UDゴシック"/>
    </w:rPr>
  </w:style>
  <w:style w:type="character" w:customStyle="1" w:styleId="af4">
    <w:name w:val="見出し③ (文字)"/>
    <w:basedOn w:val="af"/>
    <w:link w:val="a3"/>
    <w:rsid w:val="003853D4"/>
    <w:rPr>
      <w:rFonts w:eastAsia="BIZ UDゴシック"/>
    </w:rPr>
  </w:style>
  <w:style w:type="paragraph" w:customStyle="1" w:styleId="4O">
    <w:name w:val="見出し4O"/>
    <w:basedOn w:val="ae"/>
    <w:link w:val="4O0"/>
    <w:rsid w:val="003853D4"/>
    <w:pPr>
      <w:numPr>
        <w:ilvl w:val="3"/>
        <w:numId w:val="41"/>
      </w:numPr>
      <w:spacing w:before="100" w:beforeAutospacing="1" w:after="100" w:afterAutospacing="1"/>
    </w:pPr>
    <w:rPr>
      <w:rFonts w:ascii="BIZ UDゴシック" w:eastAsia="BIZ UDゴシック" w:hAnsi="BIZ UDゴシック"/>
    </w:rPr>
  </w:style>
  <w:style w:type="character" w:customStyle="1" w:styleId="4O0">
    <w:name w:val="見出し4O (文字)"/>
    <w:basedOn w:val="af"/>
    <w:link w:val="4O"/>
    <w:rsid w:val="003853D4"/>
    <w:rPr>
      <w:rFonts w:ascii="BIZ UDゴシック" w:eastAsia="BIZ UDゴシック" w:hAnsi="BIZ UDゴシック"/>
    </w:rPr>
  </w:style>
  <w:style w:type="paragraph" w:customStyle="1" w:styleId="5">
    <w:name w:val="見出し5"/>
    <w:basedOn w:val="4O"/>
    <w:link w:val="52"/>
    <w:rsid w:val="00F82413"/>
    <w:pPr>
      <w:numPr>
        <w:ilvl w:val="4"/>
      </w:numPr>
      <w:spacing w:before="180" w:after="180"/>
    </w:pPr>
    <w:rPr>
      <w:sz w:val="20"/>
    </w:rPr>
  </w:style>
  <w:style w:type="character" w:customStyle="1" w:styleId="52">
    <w:name w:val="見出し5 (文字)"/>
    <w:basedOn w:val="4O0"/>
    <w:link w:val="5"/>
    <w:rsid w:val="00F82413"/>
    <w:rPr>
      <w:rFonts w:ascii="BIZ UDゴシック" w:eastAsia="BIZ UDゴシック" w:hAnsi="BIZ UDゴシック"/>
      <w:sz w:val="20"/>
    </w:rPr>
  </w:style>
  <w:style w:type="paragraph" w:customStyle="1" w:styleId="10">
    <w:name w:val="[見出し1]"/>
    <w:basedOn w:val="21"/>
    <w:link w:val="14"/>
    <w:rsid w:val="0036131D"/>
    <w:pPr>
      <w:numPr>
        <w:ilvl w:val="0"/>
      </w:numPr>
      <w:shd w:val="pct25" w:color="auto" w:fill="auto"/>
      <w:outlineLvl w:val="2"/>
    </w:pPr>
    <w:rPr>
      <w:rFonts w:ascii="BIZ UDゴシック" w:eastAsia="BIZ UDゴシック" w:hAnsi="BIZ UDゴシック"/>
    </w:rPr>
  </w:style>
  <w:style w:type="character" w:customStyle="1" w:styleId="14">
    <w:name w:val="[見出し1] (文字)"/>
    <w:basedOn w:val="28"/>
    <w:link w:val="10"/>
    <w:rsid w:val="0036131D"/>
    <w:rPr>
      <w:rFonts w:ascii="BIZ UDゴシック" w:eastAsia="BIZ UDゴシック" w:hAnsi="BIZ UDゴシック"/>
      <w:shd w:val="pct25" w:color="auto" w:fill="auto"/>
    </w:rPr>
  </w:style>
  <w:style w:type="character" w:styleId="af5">
    <w:name w:val="Subtle Emphasis"/>
    <w:uiPriority w:val="19"/>
    <w:qFormat/>
    <w:rsid w:val="003611BF"/>
  </w:style>
  <w:style w:type="paragraph" w:styleId="af6">
    <w:name w:val="caption"/>
    <w:basedOn w:val="a4"/>
    <w:next w:val="a4"/>
    <w:uiPriority w:val="35"/>
    <w:unhideWhenUsed/>
    <w:qFormat/>
    <w:rsid w:val="00632016"/>
    <w:rPr>
      <w:b/>
      <w:bCs/>
      <w:szCs w:val="21"/>
    </w:rPr>
  </w:style>
  <w:style w:type="paragraph" w:customStyle="1" w:styleId="af7">
    <w:name w:val="章題"/>
    <w:basedOn w:val="11"/>
    <w:link w:val="af8"/>
    <w:qFormat/>
    <w:rsid w:val="00AC632C"/>
    <w:pPr>
      <w:widowControl/>
    </w:pPr>
  </w:style>
  <w:style w:type="character" w:customStyle="1" w:styleId="af8">
    <w:name w:val="章題 (文字)"/>
    <w:basedOn w:val="12"/>
    <w:link w:val="af7"/>
    <w:rsid w:val="00AC632C"/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  <w:style w:type="paragraph" w:customStyle="1" w:styleId="a">
    <w:name w:val="節見出し"/>
    <w:basedOn w:val="22"/>
    <w:link w:val="af9"/>
    <w:qFormat/>
    <w:rsid w:val="0009432B"/>
    <w:pPr>
      <w:numPr>
        <w:numId w:val="17"/>
      </w:numPr>
    </w:pPr>
  </w:style>
  <w:style w:type="character" w:customStyle="1" w:styleId="af9">
    <w:name w:val="節見出し (文字)"/>
    <w:basedOn w:val="23"/>
    <w:link w:val="a"/>
    <w:rsid w:val="0009432B"/>
    <w:rPr>
      <w:rFonts w:asciiTheme="majorHAnsi" w:eastAsia="BIZ UDゴシック" w:hAnsiTheme="majorHAnsi" w:cstheme="majorBidi"/>
      <w:color w:val="000000" w:themeColor="text1"/>
      <w:sz w:val="22"/>
      <w:szCs w:val="28"/>
    </w:rPr>
  </w:style>
  <w:style w:type="paragraph" w:customStyle="1" w:styleId="a0">
    <w:name w:val="項見出し"/>
    <w:basedOn w:val="10"/>
    <w:link w:val="afa"/>
    <w:qFormat/>
    <w:rsid w:val="0009432B"/>
    <w:pPr>
      <w:numPr>
        <w:ilvl w:val="1"/>
        <w:numId w:val="17"/>
      </w:numPr>
    </w:pPr>
  </w:style>
  <w:style w:type="character" w:customStyle="1" w:styleId="afa">
    <w:name w:val="項見出し (文字)"/>
    <w:basedOn w:val="14"/>
    <w:link w:val="a0"/>
    <w:rsid w:val="0009432B"/>
    <w:rPr>
      <w:rFonts w:ascii="BIZ UDゴシック" w:eastAsia="BIZ UDゴシック" w:hAnsi="BIZ UDゴシック"/>
      <w:shd w:val="pct25" w:color="auto" w:fill="auto"/>
    </w:rPr>
  </w:style>
  <w:style w:type="paragraph" w:customStyle="1" w:styleId="1">
    <w:name w:val="見出し(1)"/>
    <w:basedOn w:val="21"/>
    <w:link w:val="15"/>
    <w:qFormat/>
    <w:rsid w:val="002E1759"/>
    <w:pPr>
      <w:numPr>
        <w:ilvl w:val="2"/>
        <w:numId w:val="17"/>
      </w:numPr>
    </w:pPr>
  </w:style>
  <w:style w:type="character" w:customStyle="1" w:styleId="15">
    <w:name w:val="見出し(1) (文字)"/>
    <w:basedOn w:val="28"/>
    <w:link w:val="1"/>
    <w:rsid w:val="002E1759"/>
    <w:rPr>
      <w:rFonts w:eastAsia="BIZ UDPゴシック"/>
    </w:rPr>
  </w:style>
  <w:style w:type="paragraph" w:customStyle="1" w:styleId="a1">
    <w:name w:val="本文レベル①"/>
    <w:basedOn w:val="a3"/>
    <w:link w:val="afb"/>
    <w:qFormat/>
    <w:rsid w:val="002E1759"/>
    <w:pPr>
      <w:numPr>
        <w:ilvl w:val="3"/>
        <w:numId w:val="17"/>
      </w:numPr>
    </w:pPr>
  </w:style>
  <w:style w:type="character" w:customStyle="1" w:styleId="afb">
    <w:name w:val="本文レベル① (文字)"/>
    <w:basedOn w:val="af4"/>
    <w:link w:val="a1"/>
    <w:rsid w:val="002E1759"/>
    <w:rPr>
      <w:rFonts w:eastAsia="BIZ UDゴシック"/>
    </w:rPr>
  </w:style>
  <w:style w:type="paragraph" w:customStyle="1" w:styleId="20">
    <w:name w:val="本文レベル2"/>
    <w:basedOn w:val="4O"/>
    <w:link w:val="29"/>
    <w:qFormat/>
    <w:rsid w:val="002E1759"/>
    <w:pPr>
      <w:numPr>
        <w:ilvl w:val="4"/>
        <w:numId w:val="17"/>
      </w:numPr>
    </w:pPr>
  </w:style>
  <w:style w:type="character" w:customStyle="1" w:styleId="29">
    <w:name w:val="本文レベル2 (文字)"/>
    <w:basedOn w:val="4O0"/>
    <w:link w:val="20"/>
    <w:rsid w:val="002E1759"/>
    <w:rPr>
      <w:rFonts w:ascii="BIZ UDゴシック" w:eastAsia="BIZ UDゴシック" w:hAnsi="BIZ UDゴシック"/>
    </w:rPr>
  </w:style>
  <w:style w:type="paragraph" w:customStyle="1" w:styleId="3">
    <w:name w:val="本文レベル3"/>
    <w:basedOn w:val="5"/>
    <w:link w:val="32"/>
    <w:qFormat/>
    <w:rsid w:val="002E1759"/>
    <w:pPr>
      <w:numPr>
        <w:ilvl w:val="5"/>
        <w:numId w:val="17"/>
      </w:numPr>
    </w:pPr>
  </w:style>
  <w:style w:type="character" w:customStyle="1" w:styleId="32">
    <w:name w:val="本文レベル3 (文字)"/>
    <w:basedOn w:val="52"/>
    <w:link w:val="3"/>
    <w:rsid w:val="002E1759"/>
    <w:rPr>
      <w:rFonts w:ascii="BIZ UDゴシック" w:eastAsia="BIZ UDゴシック" w:hAnsi="BIZ UDゴシック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example3.docx</Template>
  <TotalTime>45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4</vt:i4>
      </vt:variant>
    </vt:vector>
  </HeadingPairs>
  <TitlesOfParts>
    <vt:vector size="5" baseType="lpstr">
      <vt:lpstr/>
      <vt:lpstr>    あ</vt:lpstr>
      <vt:lpstr>        あ</vt:lpstr>
      <vt:lpstr>    い</vt:lpstr>
      <vt:lpstr>        い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inokuchi</dc:creator>
  <cp:keywords/>
  <dc:description/>
  <cp:lastModifiedBy>nao inokuchi</cp:lastModifiedBy>
  <cp:revision>4</cp:revision>
  <dcterms:created xsi:type="dcterms:W3CDTF">2025-08-24T06:50:00Z</dcterms:created>
  <dcterms:modified xsi:type="dcterms:W3CDTF">2025-08-24T07:34:00Z</dcterms:modified>
</cp:coreProperties>
</file>